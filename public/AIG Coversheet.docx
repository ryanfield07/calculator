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C0C169" w14:textId="77777777" w:rsidR="009C1579" w:rsidRDefault="009C1579" w:rsidP="00535C49">
      <w:pPr>
        <w:pStyle w:val="Header"/>
        <w:rPr>
          <w:noProof/>
          <w:color w:val="0066FF"/>
        </w:rPr>
      </w:pPr>
    </w:p>
    <w:p w14:paraId="3BC8CE1C" w14:textId="77777777" w:rsidR="009C1579" w:rsidRDefault="009C1579" w:rsidP="00004E2F">
      <w:pPr>
        <w:pStyle w:val="Header"/>
        <w:rPr>
          <w:noProof/>
          <w:color w:val="0066FF"/>
        </w:rPr>
      </w:pPr>
    </w:p>
    <w:p w14:paraId="2197DBDE" w14:textId="77777777" w:rsidR="00535C49" w:rsidRDefault="00535C49" w:rsidP="009C1579">
      <w:pPr>
        <w:spacing w:line="276" w:lineRule="auto"/>
        <w:ind w:left="-540"/>
        <w:rPr>
          <w:rFonts w:ascii="AIG Futura Medium" w:eastAsia="MS ??" w:hAnsi="AIG Futura Medium"/>
          <w:color w:val="00A4E4"/>
          <w:sz w:val="44"/>
          <w:szCs w:val="48"/>
        </w:rPr>
      </w:pPr>
      <w:r w:rsidRPr="009C1579">
        <w:rPr>
          <w:rFonts w:ascii="AIG Futura Medium" w:eastAsia="MS ??" w:hAnsi="AIG Futura Medium"/>
          <w:color w:val="00A4E4"/>
          <w:sz w:val="44"/>
          <w:szCs w:val="48"/>
        </w:rPr>
        <w:t xml:space="preserve">Global </w:t>
      </w:r>
      <w:r w:rsidR="00DC4873" w:rsidRPr="009C1579">
        <w:rPr>
          <w:rFonts w:ascii="AIG Futura Medium" w:eastAsia="MS ??" w:hAnsi="AIG Futura Medium"/>
          <w:color w:val="00A4E4"/>
          <w:sz w:val="44"/>
          <w:szCs w:val="48"/>
        </w:rPr>
        <w:t>Sourcing</w:t>
      </w:r>
      <w:r w:rsidR="009C1579">
        <w:rPr>
          <w:rFonts w:ascii="AIG Futura Medium" w:eastAsia="MS ??" w:hAnsi="AIG Futura Medium"/>
          <w:color w:val="00A4E4"/>
          <w:sz w:val="44"/>
          <w:szCs w:val="48"/>
        </w:rPr>
        <w:t xml:space="preserve"> &amp; Procurement Services</w:t>
      </w:r>
    </w:p>
    <w:p w14:paraId="59DAA95D" w14:textId="77777777" w:rsidR="009C1579" w:rsidRPr="009C1579" w:rsidRDefault="009C1579" w:rsidP="009C1579">
      <w:pPr>
        <w:widowControl w:val="0"/>
        <w:tabs>
          <w:tab w:val="left" w:pos="180"/>
        </w:tabs>
        <w:suppressAutoHyphens/>
        <w:autoSpaceDE w:val="0"/>
        <w:autoSpaceDN w:val="0"/>
        <w:adjustRightInd w:val="0"/>
        <w:spacing w:after="60" w:line="276" w:lineRule="auto"/>
        <w:ind w:left="-540"/>
        <w:textAlignment w:val="center"/>
        <w:rPr>
          <w:rFonts w:ascii="Arial" w:hAnsi="Arial" w:cs="Arial"/>
          <w:color w:val="78A22F"/>
          <w:szCs w:val="22"/>
        </w:rPr>
      </w:pPr>
      <w:r>
        <w:rPr>
          <w:rFonts w:ascii="Arial" w:hAnsi="Arial" w:cs="Arial"/>
          <w:bCs/>
          <w:color w:val="78A22F"/>
          <w:szCs w:val="22"/>
        </w:rPr>
        <w:t>Job Seeker Screening – Resume Coversheet</w:t>
      </w:r>
    </w:p>
    <w:p w14:paraId="34A04D32" w14:textId="77777777" w:rsidR="009C1579" w:rsidRDefault="009C1579" w:rsidP="009C1579">
      <w:pPr>
        <w:ind w:left="-540"/>
        <w:rPr>
          <w:rFonts w:ascii="Arial" w:hAnsi="Arial" w:cs="Arial"/>
          <w:sz w:val="22"/>
        </w:rPr>
      </w:pPr>
    </w:p>
    <w:p w14:paraId="04BE4D09" w14:textId="77777777" w:rsidR="00252AD7" w:rsidRPr="00252AD7" w:rsidRDefault="00EF7AEB" w:rsidP="00252AD7">
      <w:pPr>
        <w:pStyle w:val="Heading3"/>
        <w:numPr>
          <w:ilvl w:val="0"/>
          <w:numId w:val="0"/>
        </w:numPr>
        <w:ind w:left="-540"/>
        <w:rPr>
          <w:rFonts w:eastAsia="MS ??" w:cs="Arial"/>
          <w:color w:val="5D6067"/>
          <w:szCs w:val="24"/>
          <w:lang w:val="en-US"/>
        </w:rPr>
      </w:pPr>
      <w:r>
        <w:rPr>
          <w:rFonts w:eastAsia="MS ??" w:cs="Arial"/>
          <w:color w:val="5D6067"/>
          <w:szCs w:val="24"/>
          <w:lang w:val="en-US"/>
        </w:rPr>
        <w:t xml:space="preserve">Candidacy </w:t>
      </w:r>
      <w:r w:rsidR="00E035CF">
        <w:rPr>
          <w:rFonts w:eastAsia="MS ??" w:cs="Arial"/>
          <w:color w:val="5D6067"/>
          <w:szCs w:val="24"/>
          <w:lang w:val="en-US"/>
        </w:rPr>
        <w:t>Validation</w:t>
      </w:r>
    </w:p>
    <w:p w14:paraId="139E0BE4" w14:textId="77777777" w:rsidR="00827365" w:rsidRPr="00827365" w:rsidRDefault="00E059AC" w:rsidP="00827365">
      <w:pPr>
        <w:ind w:left="-540"/>
        <w:rPr>
          <w:rFonts w:ascii="Arial" w:eastAsia="MS ??" w:hAnsi="Arial" w:cs="Arial"/>
          <w:color w:val="5D6067"/>
          <w:sz w:val="22"/>
          <w:szCs w:val="22"/>
        </w:rPr>
      </w:pPr>
      <w:r w:rsidRPr="00827365">
        <w:rPr>
          <w:rFonts w:ascii="Arial" w:eastAsia="MS ??" w:hAnsi="Arial" w:cs="Arial"/>
          <w:color w:val="5D6067"/>
          <w:sz w:val="22"/>
          <w:szCs w:val="22"/>
        </w:rPr>
        <w:t>As part</w:t>
      </w:r>
      <w:r w:rsidR="00535C49" w:rsidRPr="00827365">
        <w:rPr>
          <w:rFonts w:ascii="Arial" w:eastAsia="MS ??" w:hAnsi="Arial" w:cs="Arial"/>
          <w:color w:val="5D6067"/>
          <w:sz w:val="22"/>
          <w:szCs w:val="22"/>
        </w:rPr>
        <w:t xml:space="preserve"> of your responsibilities </w:t>
      </w:r>
      <w:r w:rsidR="00D4129D" w:rsidRPr="00827365">
        <w:rPr>
          <w:rFonts w:ascii="Arial" w:eastAsia="MS ??" w:hAnsi="Arial" w:cs="Arial"/>
          <w:color w:val="5D6067"/>
          <w:sz w:val="22"/>
          <w:szCs w:val="22"/>
        </w:rPr>
        <w:t xml:space="preserve">as a Preferred Supplier </w:t>
      </w:r>
      <w:r w:rsidRPr="00827365">
        <w:rPr>
          <w:rFonts w:ascii="Arial" w:eastAsia="MS ??" w:hAnsi="Arial" w:cs="Arial"/>
          <w:color w:val="5D6067"/>
          <w:sz w:val="22"/>
          <w:szCs w:val="22"/>
        </w:rPr>
        <w:t xml:space="preserve">to the </w:t>
      </w:r>
      <w:r w:rsidR="00D4129D" w:rsidRPr="00827365">
        <w:rPr>
          <w:rFonts w:ascii="Arial" w:eastAsia="MS ??" w:hAnsi="Arial" w:cs="Arial"/>
          <w:color w:val="5D6067"/>
          <w:sz w:val="22"/>
          <w:szCs w:val="22"/>
        </w:rPr>
        <w:t>AIG</w:t>
      </w:r>
      <w:r w:rsidRPr="00827365">
        <w:rPr>
          <w:rFonts w:ascii="Arial" w:eastAsia="MS ??" w:hAnsi="Arial" w:cs="Arial"/>
          <w:color w:val="5D6067"/>
          <w:sz w:val="22"/>
          <w:szCs w:val="22"/>
        </w:rPr>
        <w:t xml:space="preserve"> </w:t>
      </w:r>
      <w:r w:rsidR="00FF78FA" w:rsidRPr="00827365">
        <w:rPr>
          <w:rFonts w:ascii="Arial" w:eastAsia="MS ??" w:hAnsi="Arial" w:cs="Arial"/>
          <w:color w:val="5D6067"/>
          <w:sz w:val="22"/>
          <w:szCs w:val="22"/>
        </w:rPr>
        <w:t>CRM</w:t>
      </w:r>
      <w:r w:rsidRPr="00827365">
        <w:rPr>
          <w:rFonts w:ascii="Arial" w:eastAsia="MS ??" w:hAnsi="Arial" w:cs="Arial"/>
          <w:color w:val="5D6067"/>
          <w:sz w:val="22"/>
          <w:szCs w:val="22"/>
        </w:rPr>
        <w:t>, please confirm the following:</w:t>
      </w:r>
    </w:p>
    <w:p w14:paraId="313AF774" w14:textId="77777777" w:rsidR="00FB3337" w:rsidRPr="00827365" w:rsidRDefault="00FB3337" w:rsidP="00827365">
      <w:pPr>
        <w:ind w:left="-540"/>
        <w:rPr>
          <w:rFonts w:ascii="Arial" w:hAnsi="Arial" w:cs="Arial"/>
        </w:rPr>
      </w:pPr>
      <w:r w:rsidRPr="009C1579">
        <w:rPr>
          <w:rFonts w:ascii="Arial" w:hAnsi="Arial" w:cs="Arial"/>
          <w:i/>
          <w:color w:val="C41230"/>
          <w:sz w:val="20"/>
          <w:szCs w:val="20"/>
        </w:rPr>
        <w:t xml:space="preserve">*all fields are required – failure to complete form will result in job seeker rejection </w:t>
      </w:r>
    </w:p>
    <w:p w14:paraId="3E33FDE0" w14:textId="77777777" w:rsidR="00924AD4" w:rsidRPr="00F357ED" w:rsidRDefault="00924AD4" w:rsidP="00E059AC">
      <w:pPr>
        <w:rPr>
          <w:rFonts w:ascii="Arial" w:hAnsi="Arial" w:cs="Arial"/>
          <w:b/>
          <w:bCs/>
          <w:i/>
          <w:iCs/>
          <w:sz w:val="22"/>
          <w:szCs w:val="20"/>
        </w:rPr>
      </w:pPr>
    </w:p>
    <w:tbl>
      <w:tblPr>
        <w:tblStyle w:val="LightList-Accent11"/>
        <w:tblW w:w="10080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90"/>
        <w:gridCol w:w="608"/>
        <w:gridCol w:w="582"/>
      </w:tblGrid>
      <w:tr w:rsidR="00E059AC" w:rsidRPr="003229F0" w14:paraId="17D03470" w14:textId="77777777" w:rsidTr="00A137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B9F40F5" w14:textId="77777777" w:rsidR="00E059AC" w:rsidRPr="003229F0" w:rsidRDefault="00E059AC" w:rsidP="003229F0">
            <w:pPr>
              <w:ind w:left="-720" w:hanging="720"/>
              <w:rPr>
                <w:rFonts w:ascii="Arial" w:hAnsi="Arial" w:cs="Arial"/>
                <w:sz w:val="2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578BD4E3" w14:textId="77777777" w:rsidR="00E059AC" w:rsidRPr="003229F0" w:rsidRDefault="00E059AC" w:rsidP="003229F0">
            <w:pPr>
              <w:jc w:val="center"/>
              <w:rPr>
                <w:rFonts w:ascii="Arial" w:hAnsi="Arial" w:cs="Arial"/>
                <w:b w:val="0"/>
                <w:sz w:val="22"/>
              </w:rPr>
            </w:pPr>
            <w:r w:rsidRPr="003229F0">
              <w:rPr>
                <w:rFonts w:ascii="Arial" w:hAnsi="Arial" w:cs="Arial"/>
                <w:sz w:val="22"/>
              </w:rPr>
              <w:t>Yes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82" w:type="dxa"/>
          </w:tcPr>
          <w:p w14:paraId="2A72F93C" w14:textId="77777777" w:rsidR="00E059AC" w:rsidRPr="003229F0" w:rsidRDefault="00E059AC" w:rsidP="003229F0">
            <w:pPr>
              <w:jc w:val="center"/>
              <w:rPr>
                <w:rFonts w:ascii="Arial" w:hAnsi="Arial" w:cs="Arial"/>
                <w:b w:val="0"/>
                <w:sz w:val="22"/>
              </w:rPr>
            </w:pPr>
            <w:r w:rsidRPr="003229F0">
              <w:rPr>
                <w:rFonts w:ascii="Arial" w:hAnsi="Arial" w:cs="Arial"/>
                <w:sz w:val="22"/>
              </w:rPr>
              <w:t>No</w:t>
            </w:r>
          </w:p>
        </w:tc>
      </w:tr>
      <w:tr w:rsidR="00804EB0" w:rsidRPr="003229F0" w14:paraId="3128B896" w14:textId="77777777" w:rsidTr="00A137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297864A9" w14:textId="77777777" w:rsidR="00827365" w:rsidRPr="00535C49" w:rsidRDefault="00542F84" w:rsidP="00E059AC">
            <w:pPr>
              <w:rPr>
                <w:rFonts w:ascii="Arial" w:hAnsi="Arial" w:cs="Arial"/>
                <w:b w:val="0"/>
                <w:sz w:val="22"/>
              </w:rPr>
            </w:pPr>
            <w:r w:rsidRPr="00827365">
              <w:rPr>
                <w:rFonts w:ascii="Arial" w:eastAsia="MS ??" w:hAnsi="Arial" w:cs="Arial"/>
                <w:b w:val="0"/>
                <w:bCs w:val="0"/>
                <w:color w:val="5D6067"/>
                <w:sz w:val="22"/>
                <w:szCs w:val="22"/>
              </w:rPr>
              <w:t xml:space="preserve">1. </w:t>
            </w:r>
            <w:r w:rsidR="00804EB0" w:rsidRPr="00827365">
              <w:rPr>
                <w:rFonts w:ascii="Arial" w:eastAsia="MS ??" w:hAnsi="Arial" w:cs="Arial"/>
                <w:b w:val="0"/>
                <w:bCs w:val="0"/>
                <w:color w:val="5D6067"/>
                <w:sz w:val="22"/>
                <w:szCs w:val="22"/>
              </w:rPr>
              <w:t xml:space="preserve">Are you legally eligible to represent this candidate for assignment at </w:t>
            </w:r>
            <w:r w:rsidR="00D4129D" w:rsidRPr="00827365">
              <w:rPr>
                <w:rFonts w:ascii="Arial" w:eastAsia="MS ??" w:hAnsi="Arial" w:cs="Arial"/>
                <w:b w:val="0"/>
                <w:bCs w:val="0"/>
                <w:color w:val="5D6067"/>
                <w:sz w:val="22"/>
                <w:szCs w:val="22"/>
              </w:rPr>
              <w:t>AIG</w:t>
            </w:r>
            <w:r w:rsidR="00804EB0" w:rsidRPr="00827365">
              <w:rPr>
                <w:rFonts w:ascii="Arial" w:eastAsia="MS ??" w:hAnsi="Arial" w:cs="Arial"/>
                <w:b w:val="0"/>
                <w:bCs w:val="0"/>
                <w:color w:val="5D6067"/>
                <w:sz w:val="22"/>
                <w:szCs w:val="22"/>
              </w:rPr>
              <w:t>? (i.e. visas in place, non-compete agreements reviewed, etc)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0ABA752C" w14:textId="77777777" w:rsidR="00804EB0" w:rsidRPr="003229F0" w:rsidRDefault="00813295" w:rsidP="00E059A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x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82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2E2DE14B" w14:textId="77777777" w:rsidR="00804EB0" w:rsidRPr="003229F0" w:rsidRDefault="00804EB0" w:rsidP="00E059AC">
            <w:pPr>
              <w:rPr>
                <w:rFonts w:ascii="Arial" w:hAnsi="Arial" w:cs="Arial"/>
                <w:sz w:val="22"/>
              </w:rPr>
            </w:pPr>
          </w:p>
        </w:tc>
      </w:tr>
      <w:tr w:rsidR="00E059AC" w:rsidRPr="003229F0" w14:paraId="51B50301" w14:textId="77777777" w:rsidTr="00A137CC">
        <w:trPr>
          <w:trHeight w:val="10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23E3121" w14:textId="77777777" w:rsidR="00750E99" w:rsidRDefault="00750E99" w:rsidP="00E059AC">
            <w:pPr>
              <w:rPr>
                <w:rFonts w:ascii="Arial" w:hAnsi="Arial" w:cs="Arial"/>
                <w:b w:val="0"/>
                <w:sz w:val="22"/>
              </w:rPr>
            </w:pPr>
          </w:p>
          <w:p w14:paraId="26EF8247" w14:textId="77777777" w:rsidR="00804EB0" w:rsidRPr="00535C49" w:rsidRDefault="00542F84" w:rsidP="00E059AC">
            <w:pPr>
              <w:rPr>
                <w:rFonts w:ascii="Arial" w:hAnsi="Arial" w:cs="Arial"/>
                <w:b w:val="0"/>
                <w:sz w:val="22"/>
              </w:rPr>
            </w:pPr>
            <w:r w:rsidRPr="00827365">
              <w:rPr>
                <w:rFonts w:ascii="Arial" w:eastAsia="MS ??" w:hAnsi="Arial" w:cs="Arial"/>
                <w:b w:val="0"/>
                <w:bCs w:val="0"/>
                <w:color w:val="5D6067"/>
                <w:sz w:val="22"/>
                <w:szCs w:val="22"/>
              </w:rPr>
              <w:t xml:space="preserve">2. </w:t>
            </w:r>
            <w:r w:rsidR="004961B2" w:rsidRPr="00827365">
              <w:rPr>
                <w:rFonts w:ascii="Arial" w:eastAsia="MS ??" w:hAnsi="Arial" w:cs="Arial"/>
                <w:b w:val="0"/>
                <w:bCs w:val="0"/>
                <w:color w:val="5D6067"/>
                <w:sz w:val="22"/>
                <w:szCs w:val="22"/>
              </w:rPr>
              <w:t>Has your firm briefed the job seeker on the client, Job Posting ID Number, location, position specifics and been given written permission to submit their details/information?</w:t>
            </w:r>
            <w:r w:rsidR="004961B2">
              <w:rPr>
                <w:rFonts w:ascii="Arial" w:hAnsi="Arial" w:cs="Arial"/>
                <w:b w:val="0"/>
                <w:sz w:val="22"/>
              </w:rPr>
              <w:t xml:space="preserve"> 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Borders>
              <w:left w:val="none" w:sz="0" w:space="0" w:color="auto"/>
              <w:right w:val="none" w:sz="0" w:space="0" w:color="auto"/>
            </w:tcBorders>
          </w:tcPr>
          <w:p w14:paraId="4D65959E" w14:textId="77777777" w:rsidR="00E059AC" w:rsidRPr="003229F0" w:rsidRDefault="00813295" w:rsidP="00E059A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x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82" w:type="dxa"/>
          </w:tcPr>
          <w:p w14:paraId="4D29A53D" w14:textId="77777777" w:rsidR="00E059AC" w:rsidRPr="003229F0" w:rsidRDefault="00E059AC" w:rsidP="00E059AC">
            <w:pPr>
              <w:rPr>
                <w:rFonts w:ascii="Arial" w:hAnsi="Arial" w:cs="Arial"/>
                <w:sz w:val="22"/>
              </w:rPr>
            </w:pPr>
          </w:p>
        </w:tc>
      </w:tr>
      <w:tr w:rsidR="00E059AC" w:rsidRPr="003229F0" w14:paraId="56090006" w14:textId="77777777" w:rsidTr="00A137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28412225" w14:textId="77777777" w:rsidR="00827365" w:rsidRDefault="00827365" w:rsidP="00E059AC">
            <w:pPr>
              <w:rPr>
                <w:rFonts w:ascii="Arial" w:hAnsi="Arial" w:cs="Arial"/>
                <w:b w:val="0"/>
                <w:sz w:val="22"/>
              </w:rPr>
            </w:pPr>
          </w:p>
          <w:p w14:paraId="65C7A4AE" w14:textId="77777777" w:rsidR="0087421B" w:rsidRPr="00827365" w:rsidRDefault="00FA2606" w:rsidP="00E059AC">
            <w:pPr>
              <w:rPr>
                <w:rFonts w:ascii="Arial" w:hAnsi="Arial" w:cs="Arial"/>
                <w:b w:val="0"/>
                <w:color w:val="FF0000"/>
                <w:sz w:val="22"/>
              </w:rPr>
            </w:pPr>
            <w:r w:rsidRPr="00827365">
              <w:rPr>
                <w:rFonts w:ascii="Arial" w:eastAsia="MS ??" w:hAnsi="Arial" w:cs="Arial"/>
                <w:b w:val="0"/>
                <w:bCs w:val="0"/>
                <w:color w:val="5D6067"/>
                <w:sz w:val="22"/>
                <w:szCs w:val="22"/>
              </w:rPr>
              <w:t>3. Has your firm asked the job seeker if they have already been approached by another agency about the specific Job Posting ID Number?</w:t>
            </w:r>
            <w:r w:rsidR="00542F84" w:rsidRPr="00182C81">
              <w:rPr>
                <w:rFonts w:ascii="Arial" w:hAnsi="Arial" w:cs="Arial"/>
                <w:b w:val="0"/>
                <w:color w:val="FF0000"/>
                <w:sz w:val="22"/>
              </w:rPr>
              <w:t xml:space="preserve">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37058CBD" w14:textId="77777777" w:rsidR="00E059AC" w:rsidRPr="003229F0" w:rsidRDefault="00813295" w:rsidP="00E059A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x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82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6AF50D38" w14:textId="77777777" w:rsidR="00E059AC" w:rsidRPr="003229F0" w:rsidRDefault="00E059AC" w:rsidP="00E059AC">
            <w:pPr>
              <w:rPr>
                <w:rFonts w:ascii="Arial" w:hAnsi="Arial" w:cs="Arial"/>
                <w:sz w:val="22"/>
              </w:rPr>
            </w:pPr>
          </w:p>
        </w:tc>
      </w:tr>
      <w:tr w:rsidR="00E059AC" w:rsidRPr="003229F0" w14:paraId="6FE4FDD8" w14:textId="77777777" w:rsidTr="00A137CC">
        <w:trPr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252C890" w14:textId="77777777" w:rsidR="00827365" w:rsidRDefault="00827365" w:rsidP="00E059AC">
            <w:pPr>
              <w:rPr>
                <w:rFonts w:ascii="Arial" w:hAnsi="Arial" w:cs="Arial"/>
                <w:b w:val="0"/>
                <w:sz w:val="22"/>
              </w:rPr>
            </w:pPr>
          </w:p>
          <w:p w14:paraId="2CE502BF" w14:textId="77777777" w:rsidR="00E059AC" w:rsidRPr="00535C49" w:rsidRDefault="006C0369" w:rsidP="00E059AC">
            <w:pPr>
              <w:rPr>
                <w:rFonts w:ascii="Arial" w:hAnsi="Arial" w:cs="Arial"/>
                <w:b w:val="0"/>
                <w:sz w:val="22"/>
              </w:rPr>
            </w:pPr>
            <w:r w:rsidRPr="00827365">
              <w:rPr>
                <w:rFonts w:ascii="Arial" w:eastAsia="MS ??" w:hAnsi="Arial" w:cs="Arial"/>
                <w:b w:val="0"/>
                <w:bCs w:val="0"/>
                <w:color w:val="5D6067"/>
                <w:sz w:val="22"/>
                <w:szCs w:val="22"/>
              </w:rPr>
              <w:t>4</w:t>
            </w:r>
            <w:r w:rsidR="00542F84" w:rsidRPr="00827365">
              <w:rPr>
                <w:rFonts w:ascii="Arial" w:eastAsia="MS ??" w:hAnsi="Arial" w:cs="Arial"/>
                <w:b w:val="0"/>
                <w:bCs w:val="0"/>
                <w:color w:val="5D6067"/>
                <w:sz w:val="22"/>
                <w:szCs w:val="22"/>
              </w:rPr>
              <w:t xml:space="preserve">. </w:t>
            </w:r>
            <w:r w:rsidR="00E059AC" w:rsidRPr="00827365">
              <w:rPr>
                <w:rFonts w:ascii="Arial" w:eastAsia="MS ??" w:hAnsi="Arial" w:cs="Arial"/>
                <w:b w:val="0"/>
                <w:bCs w:val="0"/>
                <w:color w:val="5D6067"/>
                <w:sz w:val="22"/>
                <w:szCs w:val="22"/>
              </w:rPr>
              <w:t>I</w:t>
            </w:r>
            <w:r w:rsidR="00D4129D" w:rsidRPr="00827365">
              <w:rPr>
                <w:rFonts w:ascii="Arial" w:eastAsia="MS ??" w:hAnsi="Arial" w:cs="Arial"/>
                <w:b w:val="0"/>
                <w:bCs w:val="0"/>
                <w:color w:val="5D6067"/>
                <w:sz w:val="22"/>
                <w:szCs w:val="22"/>
              </w:rPr>
              <w:t>s an up-to-date resume attached?</w:t>
            </w:r>
            <w:r w:rsidR="004907CB" w:rsidRPr="00535C49">
              <w:rPr>
                <w:rFonts w:ascii="Arial" w:hAnsi="Arial" w:cs="Arial"/>
                <w:b w:val="0"/>
                <w:sz w:val="22"/>
              </w:rPr>
              <w:t xml:space="preserve">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Borders>
              <w:left w:val="none" w:sz="0" w:space="0" w:color="auto"/>
              <w:right w:val="none" w:sz="0" w:space="0" w:color="auto"/>
            </w:tcBorders>
          </w:tcPr>
          <w:p w14:paraId="68A72955" w14:textId="77777777" w:rsidR="00E059AC" w:rsidRPr="003229F0" w:rsidRDefault="00813295" w:rsidP="00E059A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x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82" w:type="dxa"/>
          </w:tcPr>
          <w:p w14:paraId="6FE99AD0" w14:textId="77777777" w:rsidR="00E059AC" w:rsidRPr="003229F0" w:rsidRDefault="00E059AC" w:rsidP="00E059AC">
            <w:pPr>
              <w:rPr>
                <w:rFonts w:ascii="Arial" w:hAnsi="Arial" w:cs="Arial"/>
                <w:sz w:val="22"/>
              </w:rPr>
            </w:pPr>
          </w:p>
        </w:tc>
      </w:tr>
      <w:tr w:rsidR="00E059AC" w:rsidRPr="003229F0" w14:paraId="454E44E3" w14:textId="77777777" w:rsidTr="000901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one" w:sz="0" w:space="0" w:color="auto"/>
              <w:left w:val="none" w:sz="0" w:space="0" w:color="auto"/>
              <w:bottom w:val="single" w:sz="4" w:space="0" w:color="000000" w:themeColor="text1"/>
            </w:tcBorders>
          </w:tcPr>
          <w:p w14:paraId="3EEB310B" w14:textId="77777777" w:rsidR="00827365" w:rsidRDefault="00827365" w:rsidP="00E059AC">
            <w:pPr>
              <w:rPr>
                <w:rFonts w:ascii="Arial" w:hAnsi="Arial" w:cs="Arial"/>
                <w:b w:val="0"/>
                <w:sz w:val="22"/>
              </w:rPr>
            </w:pPr>
          </w:p>
          <w:p w14:paraId="5FC54A49" w14:textId="77777777" w:rsidR="0000116C" w:rsidRPr="00827365" w:rsidRDefault="006C0369" w:rsidP="00CC2FA2">
            <w:pPr>
              <w:rPr>
                <w:rFonts w:ascii="Arial" w:hAnsi="Arial" w:cs="Arial"/>
                <w:b w:val="0"/>
                <w:sz w:val="22"/>
              </w:rPr>
            </w:pPr>
            <w:r w:rsidRPr="00827365">
              <w:rPr>
                <w:rFonts w:ascii="Arial" w:eastAsia="MS ??" w:hAnsi="Arial" w:cs="Arial"/>
                <w:b w:val="0"/>
                <w:bCs w:val="0"/>
                <w:color w:val="5D6067"/>
                <w:sz w:val="22"/>
                <w:szCs w:val="22"/>
              </w:rPr>
              <w:t>5</w:t>
            </w:r>
            <w:r w:rsidR="00542F84" w:rsidRPr="00827365">
              <w:rPr>
                <w:rFonts w:ascii="Arial" w:eastAsia="MS ??" w:hAnsi="Arial" w:cs="Arial"/>
                <w:b w:val="0"/>
                <w:bCs w:val="0"/>
                <w:color w:val="5D6067"/>
                <w:sz w:val="22"/>
                <w:szCs w:val="22"/>
              </w:rPr>
              <w:t xml:space="preserve">. </w:t>
            </w:r>
            <w:r w:rsidR="0000116C" w:rsidRPr="00827365">
              <w:rPr>
                <w:rFonts w:ascii="Arial" w:eastAsia="MS ??" w:hAnsi="Arial" w:cs="Arial"/>
                <w:b w:val="0"/>
                <w:bCs w:val="0"/>
                <w:color w:val="5D6067"/>
                <w:sz w:val="22"/>
                <w:szCs w:val="22"/>
              </w:rPr>
              <w:t xml:space="preserve">Have </w:t>
            </w:r>
            <w:r w:rsidR="00E059AC" w:rsidRPr="00827365">
              <w:rPr>
                <w:rFonts w:ascii="Arial" w:eastAsia="MS ??" w:hAnsi="Arial" w:cs="Arial"/>
                <w:b w:val="0"/>
                <w:bCs w:val="0"/>
                <w:color w:val="5D6067"/>
                <w:sz w:val="22"/>
                <w:szCs w:val="22"/>
              </w:rPr>
              <w:t>professional references</w:t>
            </w:r>
            <w:r w:rsidR="00F54251" w:rsidRPr="00827365">
              <w:rPr>
                <w:rFonts w:ascii="Arial" w:eastAsia="MS ??" w:hAnsi="Arial" w:cs="Arial"/>
                <w:b w:val="0"/>
                <w:bCs w:val="0"/>
                <w:color w:val="5D6067"/>
                <w:sz w:val="22"/>
                <w:szCs w:val="22"/>
              </w:rPr>
              <w:t xml:space="preserve"> and education verification</w:t>
            </w:r>
            <w:r w:rsidR="00E059AC" w:rsidRPr="00827365">
              <w:rPr>
                <w:rFonts w:ascii="Arial" w:eastAsia="MS ??" w:hAnsi="Arial" w:cs="Arial"/>
                <w:b w:val="0"/>
                <w:bCs w:val="0"/>
                <w:color w:val="5D6067"/>
                <w:sz w:val="22"/>
                <w:szCs w:val="22"/>
              </w:rPr>
              <w:t xml:space="preserve"> </w:t>
            </w:r>
            <w:r w:rsidR="0000116C" w:rsidRPr="00827365">
              <w:rPr>
                <w:rFonts w:ascii="Arial" w:eastAsia="MS ??" w:hAnsi="Arial" w:cs="Arial"/>
                <w:b w:val="0"/>
                <w:bCs w:val="0"/>
                <w:color w:val="5D6067"/>
                <w:sz w:val="22"/>
                <w:szCs w:val="22"/>
              </w:rPr>
              <w:t xml:space="preserve">been </w:t>
            </w:r>
            <w:r w:rsidR="00F54251" w:rsidRPr="00827365">
              <w:rPr>
                <w:rFonts w:ascii="Arial" w:eastAsia="MS ??" w:hAnsi="Arial" w:cs="Arial"/>
                <w:b w:val="0"/>
                <w:bCs w:val="0"/>
                <w:color w:val="5D6067"/>
                <w:sz w:val="22"/>
                <w:szCs w:val="22"/>
              </w:rPr>
              <w:t>initiated</w:t>
            </w:r>
            <w:r w:rsidR="00FD18F5" w:rsidRPr="00827365">
              <w:rPr>
                <w:rFonts w:ascii="Arial" w:eastAsia="MS ??" w:hAnsi="Arial" w:cs="Arial"/>
                <w:b w:val="0"/>
                <w:bCs w:val="0"/>
                <w:color w:val="5D6067"/>
                <w:sz w:val="22"/>
                <w:szCs w:val="22"/>
              </w:rPr>
              <w:t xml:space="preserve"> on</w:t>
            </w:r>
            <w:r w:rsidR="00E059AC" w:rsidRPr="00827365">
              <w:rPr>
                <w:rFonts w:ascii="Arial" w:eastAsia="MS ??" w:hAnsi="Arial" w:cs="Arial"/>
                <w:b w:val="0"/>
                <w:bCs w:val="0"/>
                <w:color w:val="5D6067"/>
                <w:sz w:val="22"/>
                <w:szCs w:val="22"/>
              </w:rPr>
              <w:t xml:space="preserve"> the </w:t>
            </w:r>
            <w:r w:rsidR="00887CED" w:rsidRPr="00827365">
              <w:rPr>
                <w:rFonts w:ascii="Arial" w:eastAsia="MS ??" w:hAnsi="Arial" w:cs="Arial"/>
                <w:b w:val="0"/>
                <w:bCs w:val="0"/>
                <w:color w:val="5D6067"/>
                <w:sz w:val="22"/>
                <w:szCs w:val="22"/>
              </w:rPr>
              <w:t>c</w:t>
            </w:r>
            <w:r w:rsidR="00E059AC" w:rsidRPr="00827365">
              <w:rPr>
                <w:rFonts w:ascii="Arial" w:eastAsia="MS ??" w:hAnsi="Arial" w:cs="Arial"/>
                <w:b w:val="0"/>
                <w:bCs w:val="0"/>
                <w:color w:val="5D6067"/>
                <w:sz w:val="22"/>
                <w:szCs w:val="22"/>
              </w:rPr>
              <w:t>andidate?</w:t>
            </w:r>
            <w:r w:rsidR="00B8517D">
              <w:rPr>
                <w:rFonts w:ascii="Arial" w:hAnsi="Arial" w:cs="Arial"/>
                <w:b w:val="0"/>
                <w:sz w:val="22"/>
              </w:rPr>
              <w:t xml:space="preserve">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Borders>
              <w:top w:val="none" w:sz="0" w:space="0" w:color="auto"/>
              <w:left w:val="none" w:sz="0" w:space="0" w:color="auto"/>
              <w:bottom w:val="single" w:sz="4" w:space="0" w:color="000000" w:themeColor="text1"/>
              <w:right w:val="none" w:sz="0" w:space="0" w:color="auto"/>
            </w:tcBorders>
          </w:tcPr>
          <w:p w14:paraId="2EBFC3D0" w14:textId="77777777" w:rsidR="00E059AC" w:rsidRPr="003229F0" w:rsidRDefault="00813295" w:rsidP="00E059A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x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82" w:type="dxa"/>
            <w:tcBorders>
              <w:top w:val="none" w:sz="0" w:space="0" w:color="auto"/>
              <w:bottom w:val="single" w:sz="4" w:space="0" w:color="000000" w:themeColor="text1"/>
              <w:right w:val="none" w:sz="0" w:space="0" w:color="auto"/>
            </w:tcBorders>
          </w:tcPr>
          <w:p w14:paraId="0DC7CE9E" w14:textId="77777777" w:rsidR="00E059AC" w:rsidRPr="003229F0" w:rsidRDefault="00E059AC" w:rsidP="00E059AC">
            <w:pPr>
              <w:rPr>
                <w:rFonts w:ascii="Arial" w:hAnsi="Arial" w:cs="Arial"/>
                <w:sz w:val="22"/>
              </w:rPr>
            </w:pPr>
          </w:p>
        </w:tc>
      </w:tr>
      <w:tr w:rsidR="00E059AC" w:rsidRPr="003229F0" w14:paraId="679A80BE" w14:textId="77777777" w:rsidTr="00D8174E">
        <w:trPr>
          <w:trHeight w:val="9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6B588DC" w14:textId="77777777" w:rsidR="00827365" w:rsidRDefault="00827365" w:rsidP="00D8174E">
            <w:pPr>
              <w:rPr>
                <w:rFonts w:ascii="Arial" w:hAnsi="Arial" w:cs="Arial"/>
                <w:b w:val="0"/>
                <w:sz w:val="22"/>
              </w:rPr>
            </w:pPr>
          </w:p>
          <w:p w14:paraId="5D505C4D" w14:textId="77777777" w:rsidR="00D8174E" w:rsidRDefault="006C0369" w:rsidP="00D8174E">
            <w:pPr>
              <w:rPr>
                <w:rFonts w:ascii="Arial" w:eastAsia="MS ??" w:hAnsi="Arial" w:cs="Arial"/>
                <w:b w:val="0"/>
                <w:bCs w:val="0"/>
                <w:color w:val="5D6067"/>
                <w:sz w:val="22"/>
                <w:szCs w:val="22"/>
              </w:rPr>
            </w:pPr>
            <w:r w:rsidRPr="00827365">
              <w:rPr>
                <w:rFonts w:ascii="Arial" w:eastAsia="MS ??" w:hAnsi="Arial" w:cs="Arial"/>
                <w:b w:val="0"/>
                <w:bCs w:val="0"/>
                <w:color w:val="5D6067"/>
                <w:sz w:val="22"/>
                <w:szCs w:val="22"/>
              </w:rPr>
              <w:t>6</w:t>
            </w:r>
            <w:r w:rsidR="00542F84" w:rsidRPr="00827365">
              <w:rPr>
                <w:rFonts w:ascii="Arial" w:eastAsia="MS ??" w:hAnsi="Arial" w:cs="Arial"/>
                <w:b w:val="0"/>
                <w:bCs w:val="0"/>
                <w:color w:val="5D6067"/>
                <w:sz w:val="22"/>
                <w:szCs w:val="22"/>
              </w:rPr>
              <w:t xml:space="preserve">. </w:t>
            </w:r>
            <w:r w:rsidR="00E059AC" w:rsidRPr="00827365">
              <w:rPr>
                <w:rFonts w:ascii="Arial" w:eastAsia="MS ??" w:hAnsi="Arial" w:cs="Arial"/>
                <w:b w:val="0"/>
                <w:bCs w:val="0"/>
                <w:color w:val="5D6067"/>
                <w:sz w:val="22"/>
                <w:szCs w:val="22"/>
              </w:rPr>
              <w:t xml:space="preserve">Has this </w:t>
            </w:r>
            <w:r w:rsidR="00887CED" w:rsidRPr="00827365">
              <w:rPr>
                <w:rFonts w:ascii="Arial" w:eastAsia="MS ??" w:hAnsi="Arial" w:cs="Arial"/>
                <w:b w:val="0"/>
                <w:bCs w:val="0"/>
                <w:color w:val="5D6067"/>
                <w:sz w:val="22"/>
                <w:szCs w:val="22"/>
              </w:rPr>
              <w:t>c</w:t>
            </w:r>
            <w:r w:rsidR="00E059AC" w:rsidRPr="00827365">
              <w:rPr>
                <w:rFonts w:ascii="Arial" w:eastAsia="MS ??" w:hAnsi="Arial" w:cs="Arial"/>
                <w:b w:val="0"/>
                <w:bCs w:val="0"/>
                <w:color w:val="5D6067"/>
                <w:sz w:val="22"/>
                <w:szCs w:val="22"/>
              </w:rPr>
              <w:t xml:space="preserve">andidate worked previously at </w:t>
            </w:r>
            <w:r w:rsidR="00D4129D" w:rsidRPr="00827365">
              <w:rPr>
                <w:rFonts w:ascii="Arial" w:eastAsia="MS ??" w:hAnsi="Arial" w:cs="Arial"/>
                <w:b w:val="0"/>
                <w:bCs w:val="0"/>
                <w:color w:val="5D6067"/>
                <w:sz w:val="22"/>
                <w:szCs w:val="22"/>
              </w:rPr>
              <w:t>AIG</w:t>
            </w:r>
            <w:r w:rsidR="00E059AC" w:rsidRPr="00827365">
              <w:rPr>
                <w:rFonts w:ascii="Arial" w:eastAsia="MS ??" w:hAnsi="Arial" w:cs="Arial"/>
                <w:b w:val="0"/>
                <w:bCs w:val="0"/>
                <w:color w:val="5D6067"/>
                <w:sz w:val="22"/>
                <w:szCs w:val="22"/>
              </w:rPr>
              <w:t xml:space="preserve"> or any of their acquired companies?  </w:t>
            </w:r>
          </w:p>
          <w:p w14:paraId="6EF1E3E4" w14:textId="77777777" w:rsidR="00E059AC" w:rsidRPr="00D8174E" w:rsidRDefault="00151816" w:rsidP="00D8174E">
            <w:pPr>
              <w:rPr>
                <w:rFonts w:ascii="Arial" w:eastAsia="MS ??" w:hAnsi="Arial" w:cs="Arial"/>
                <w:b w:val="0"/>
                <w:bCs w:val="0"/>
                <w:color w:val="5D6067"/>
                <w:sz w:val="22"/>
                <w:szCs w:val="22"/>
              </w:rPr>
            </w:pPr>
            <w:r w:rsidRPr="00151816">
              <w:rPr>
                <w:rFonts w:ascii="Arial" w:hAnsi="Arial" w:cs="Arial"/>
                <w:b w:val="0"/>
                <w:i/>
                <w:color w:val="C41230"/>
                <w:sz w:val="20"/>
                <w:szCs w:val="20"/>
              </w:rPr>
              <w:t>(If Yes, please contact former manager to complete a professional reference check.  Provide Manager Name, Business Unit and dates of employment to CRM.)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0C08D93" w14:textId="77777777" w:rsidR="00E059AC" w:rsidRPr="003229F0" w:rsidRDefault="00E059AC" w:rsidP="00E059AC">
            <w:pPr>
              <w:rPr>
                <w:rFonts w:ascii="Arial" w:hAnsi="Arial" w:cs="Arial"/>
                <w:sz w:val="22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604220A" w14:textId="77777777" w:rsidR="00E059AC" w:rsidRPr="00D64BE8" w:rsidRDefault="00813295" w:rsidP="00E059AC">
            <w:pPr>
              <w:rPr>
                <w:rFonts w:ascii="Arial" w:hAnsi="Arial" w:cs="Arial"/>
                <w:b w:val="0"/>
                <w:sz w:val="22"/>
              </w:rPr>
            </w:pPr>
            <w:r>
              <w:rPr>
                <w:rFonts w:ascii="Arial" w:hAnsi="Arial" w:cs="Arial"/>
                <w:b w:val="0"/>
                <w:sz w:val="22"/>
              </w:rPr>
              <w:t>x</w:t>
            </w:r>
          </w:p>
        </w:tc>
      </w:tr>
      <w:tr w:rsidR="00CE1F9F" w:rsidRPr="003229F0" w14:paraId="27BDB692" w14:textId="77777777" w:rsidTr="00D817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D49F22F" w14:textId="77777777" w:rsidR="00827365" w:rsidRDefault="00827365" w:rsidP="00D8174E">
            <w:pPr>
              <w:rPr>
                <w:rFonts w:ascii="Arial" w:hAnsi="Arial" w:cs="Arial"/>
                <w:b w:val="0"/>
                <w:sz w:val="22"/>
              </w:rPr>
            </w:pPr>
          </w:p>
          <w:p w14:paraId="08DCC3E7" w14:textId="77777777" w:rsidR="00CE1F9F" w:rsidRPr="00827365" w:rsidRDefault="006C0369" w:rsidP="00D8174E">
            <w:pPr>
              <w:rPr>
                <w:rFonts w:ascii="Arial" w:eastAsia="MS ??" w:hAnsi="Arial" w:cs="Arial"/>
                <w:b w:val="0"/>
                <w:bCs w:val="0"/>
                <w:color w:val="5D6067"/>
                <w:sz w:val="22"/>
                <w:szCs w:val="22"/>
              </w:rPr>
            </w:pPr>
            <w:r w:rsidRPr="00827365">
              <w:rPr>
                <w:rFonts w:ascii="Arial" w:eastAsia="MS ??" w:hAnsi="Arial" w:cs="Arial"/>
                <w:b w:val="0"/>
                <w:bCs w:val="0"/>
                <w:color w:val="5D6067"/>
                <w:sz w:val="22"/>
                <w:szCs w:val="22"/>
              </w:rPr>
              <w:t>7</w:t>
            </w:r>
            <w:r w:rsidR="00CE1F9F" w:rsidRPr="00827365">
              <w:rPr>
                <w:rFonts w:ascii="Arial" w:eastAsia="MS ??" w:hAnsi="Arial" w:cs="Arial"/>
                <w:b w:val="0"/>
                <w:bCs w:val="0"/>
                <w:color w:val="5D6067"/>
                <w:sz w:val="22"/>
                <w:szCs w:val="22"/>
              </w:rPr>
              <w:t xml:space="preserve">. Is the candidate currently on assignment at </w:t>
            </w:r>
            <w:r w:rsidR="00D4129D" w:rsidRPr="00827365">
              <w:rPr>
                <w:rFonts w:ascii="Arial" w:eastAsia="MS ??" w:hAnsi="Arial" w:cs="Arial"/>
                <w:b w:val="0"/>
                <w:bCs w:val="0"/>
                <w:color w:val="5D6067"/>
                <w:sz w:val="22"/>
                <w:szCs w:val="22"/>
              </w:rPr>
              <w:t>AIG</w:t>
            </w:r>
            <w:r w:rsidR="00CE1F9F" w:rsidRPr="00827365">
              <w:rPr>
                <w:rFonts w:ascii="Arial" w:eastAsia="MS ??" w:hAnsi="Arial" w:cs="Arial"/>
                <w:b w:val="0"/>
                <w:bCs w:val="0"/>
                <w:color w:val="5D6067"/>
                <w:sz w:val="22"/>
                <w:szCs w:val="22"/>
              </w:rPr>
              <w:t xml:space="preserve">?  </w:t>
            </w:r>
          </w:p>
          <w:p w14:paraId="18542BB1" w14:textId="77777777" w:rsidR="00CE1F9F" w:rsidRPr="00827365" w:rsidRDefault="006C0369" w:rsidP="00D8174E">
            <w:pPr>
              <w:rPr>
                <w:rFonts w:ascii="Arial" w:hAnsi="Arial" w:cs="Arial"/>
                <w:b w:val="0"/>
                <w:i/>
                <w:color w:val="C41230"/>
                <w:sz w:val="20"/>
                <w:szCs w:val="20"/>
              </w:rPr>
            </w:pPr>
            <w:r w:rsidRPr="009C1579">
              <w:rPr>
                <w:rFonts w:ascii="Arial" w:hAnsi="Arial" w:cs="Arial"/>
                <w:b w:val="0"/>
                <w:i/>
                <w:color w:val="C41230"/>
                <w:sz w:val="20"/>
                <w:szCs w:val="20"/>
              </w:rPr>
              <w:t>(If Yes, please be sure to provide assignment details</w:t>
            </w:r>
            <w:r w:rsidR="001352B0" w:rsidRPr="009C1579">
              <w:rPr>
                <w:rFonts w:ascii="Arial" w:hAnsi="Arial" w:cs="Arial"/>
                <w:b w:val="0"/>
                <w:i/>
                <w:color w:val="C41230"/>
                <w:sz w:val="20"/>
                <w:szCs w:val="20"/>
              </w:rPr>
              <w:t xml:space="preserve"> including manager</w:t>
            </w:r>
            <w:r w:rsidR="004907CB" w:rsidRPr="009C1579">
              <w:rPr>
                <w:rFonts w:ascii="Arial" w:hAnsi="Arial" w:cs="Arial"/>
                <w:b w:val="0"/>
                <w:i/>
                <w:color w:val="C41230"/>
                <w:sz w:val="20"/>
                <w:szCs w:val="20"/>
              </w:rPr>
              <w:t>, B</w:t>
            </w:r>
            <w:r w:rsidR="00051E95" w:rsidRPr="009C1579">
              <w:rPr>
                <w:rFonts w:ascii="Arial" w:hAnsi="Arial" w:cs="Arial"/>
                <w:b w:val="0"/>
                <w:i/>
                <w:color w:val="C41230"/>
                <w:sz w:val="20"/>
                <w:szCs w:val="20"/>
              </w:rPr>
              <w:t xml:space="preserve">usiness </w:t>
            </w:r>
            <w:r w:rsidR="004907CB" w:rsidRPr="009C1579">
              <w:rPr>
                <w:rFonts w:ascii="Arial" w:hAnsi="Arial" w:cs="Arial"/>
                <w:b w:val="0"/>
                <w:i/>
                <w:color w:val="C41230"/>
                <w:sz w:val="20"/>
                <w:szCs w:val="20"/>
              </w:rPr>
              <w:t>U</w:t>
            </w:r>
            <w:r w:rsidR="00051E95" w:rsidRPr="009C1579">
              <w:rPr>
                <w:rFonts w:ascii="Arial" w:hAnsi="Arial" w:cs="Arial"/>
                <w:b w:val="0"/>
                <w:i/>
                <w:color w:val="C41230"/>
                <w:sz w:val="20"/>
                <w:szCs w:val="20"/>
              </w:rPr>
              <w:t>nit</w:t>
            </w:r>
            <w:r w:rsidR="001352B0" w:rsidRPr="009C1579">
              <w:rPr>
                <w:rFonts w:ascii="Arial" w:hAnsi="Arial" w:cs="Arial"/>
                <w:b w:val="0"/>
                <w:i/>
                <w:color w:val="C41230"/>
                <w:sz w:val="20"/>
                <w:szCs w:val="20"/>
              </w:rPr>
              <w:t xml:space="preserve"> and current end date</w:t>
            </w:r>
            <w:r w:rsidRPr="009C1579">
              <w:rPr>
                <w:rFonts w:ascii="Arial" w:hAnsi="Arial" w:cs="Arial"/>
                <w:b w:val="0"/>
                <w:i/>
                <w:color w:val="C41230"/>
                <w:sz w:val="20"/>
                <w:szCs w:val="20"/>
              </w:rPr>
              <w:t>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1CF6AC" w14:textId="77777777" w:rsidR="00CE1F9F" w:rsidRPr="003229F0" w:rsidRDefault="00CE1F9F" w:rsidP="00E059AC">
            <w:pPr>
              <w:rPr>
                <w:rFonts w:ascii="Arial" w:hAnsi="Arial" w:cs="Arial"/>
                <w:sz w:val="22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230085E" w14:textId="77777777" w:rsidR="00CE1F9F" w:rsidRPr="00D64BE8" w:rsidRDefault="00813295" w:rsidP="00E059AC">
            <w:pPr>
              <w:rPr>
                <w:rFonts w:ascii="Arial" w:hAnsi="Arial" w:cs="Arial"/>
                <w:b w:val="0"/>
                <w:sz w:val="22"/>
              </w:rPr>
            </w:pPr>
            <w:r>
              <w:rPr>
                <w:rFonts w:ascii="Arial" w:hAnsi="Arial" w:cs="Arial"/>
                <w:b w:val="0"/>
                <w:sz w:val="22"/>
              </w:rPr>
              <w:t>x</w:t>
            </w:r>
          </w:p>
        </w:tc>
      </w:tr>
      <w:tr w:rsidR="00CE1F9F" w:rsidRPr="003229F0" w14:paraId="3124EB11" w14:textId="77777777" w:rsidTr="00A137CC">
        <w:trPr>
          <w:trHeight w:val="7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411D043" w14:textId="77777777" w:rsidR="00827365" w:rsidRDefault="00827365" w:rsidP="00E059AC">
            <w:pPr>
              <w:rPr>
                <w:rFonts w:ascii="Arial" w:hAnsi="Arial" w:cs="Arial"/>
                <w:b w:val="0"/>
                <w:sz w:val="22"/>
              </w:rPr>
            </w:pPr>
          </w:p>
          <w:p w14:paraId="2A6F7049" w14:textId="77777777" w:rsidR="00CE1F9F" w:rsidRPr="00827365" w:rsidRDefault="006C0369" w:rsidP="00E059AC">
            <w:pPr>
              <w:rPr>
                <w:rFonts w:ascii="Arial" w:eastAsia="MS ??" w:hAnsi="Arial" w:cs="Arial"/>
                <w:b w:val="0"/>
                <w:bCs w:val="0"/>
                <w:color w:val="5D6067"/>
                <w:sz w:val="22"/>
                <w:szCs w:val="22"/>
              </w:rPr>
            </w:pPr>
            <w:r w:rsidRPr="00827365">
              <w:rPr>
                <w:rFonts w:ascii="Arial" w:eastAsia="MS ??" w:hAnsi="Arial" w:cs="Arial"/>
                <w:b w:val="0"/>
                <w:bCs w:val="0"/>
                <w:color w:val="5D6067"/>
                <w:sz w:val="22"/>
                <w:szCs w:val="22"/>
              </w:rPr>
              <w:t>8</w:t>
            </w:r>
            <w:r w:rsidR="00CE1F9F" w:rsidRPr="00827365">
              <w:rPr>
                <w:rFonts w:ascii="Arial" w:eastAsia="MS ??" w:hAnsi="Arial" w:cs="Arial"/>
                <w:b w:val="0"/>
                <w:bCs w:val="0"/>
                <w:color w:val="5D6067"/>
                <w:sz w:val="22"/>
                <w:szCs w:val="22"/>
              </w:rPr>
              <w:t xml:space="preserve">. Is the candidate interviewing for other vacancies at </w:t>
            </w:r>
            <w:r w:rsidR="00D4129D" w:rsidRPr="00827365">
              <w:rPr>
                <w:rFonts w:ascii="Arial" w:eastAsia="MS ??" w:hAnsi="Arial" w:cs="Arial"/>
                <w:b w:val="0"/>
                <w:bCs w:val="0"/>
                <w:color w:val="5D6067"/>
                <w:sz w:val="22"/>
                <w:szCs w:val="22"/>
              </w:rPr>
              <w:t>AIG</w:t>
            </w:r>
            <w:r w:rsidR="00CE1F9F" w:rsidRPr="00827365">
              <w:rPr>
                <w:rFonts w:ascii="Arial" w:eastAsia="MS ??" w:hAnsi="Arial" w:cs="Arial"/>
                <w:b w:val="0"/>
                <w:bCs w:val="0"/>
                <w:color w:val="5D6067"/>
                <w:sz w:val="22"/>
                <w:szCs w:val="22"/>
              </w:rPr>
              <w:t>?</w:t>
            </w:r>
          </w:p>
          <w:p w14:paraId="1033611C" w14:textId="77777777" w:rsidR="00CE1F9F" w:rsidRPr="00535C49" w:rsidRDefault="00CE1F9F" w:rsidP="009C1579">
            <w:pPr>
              <w:ind w:left="-18"/>
              <w:rPr>
                <w:rFonts w:ascii="Arial" w:hAnsi="Arial" w:cs="Arial"/>
                <w:b w:val="0"/>
                <w:i/>
                <w:iCs/>
                <w:color w:val="FF0000"/>
                <w:sz w:val="20"/>
                <w:szCs w:val="20"/>
              </w:rPr>
            </w:pPr>
            <w:r w:rsidRPr="009C1579">
              <w:rPr>
                <w:rFonts w:ascii="Arial" w:hAnsi="Arial" w:cs="Arial"/>
                <w:b w:val="0"/>
                <w:i/>
                <w:color w:val="C41230"/>
                <w:sz w:val="20"/>
                <w:szCs w:val="20"/>
              </w:rPr>
              <w:t xml:space="preserve">(If Yes, please give </w:t>
            </w:r>
            <w:r w:rsidR="00D4129D" w:rsidRPr="009C1579">
              <w:rPr>
                <w:rFonts w:ascii="Arial" w:hAnsi="Arial" w:cs="Arial"/>
                <w:b w:val="0"/>
                <w:i/>
                <w:color w:val="C41230"/>
                <w:sz w:val="20"/>
                <w:szCs w:val="20"/>
              </w:rPr>
              <w:t>CRM Name</w:t>
            </w:r>
            <w:r w:rsidR="00535C49" w:rsidRPr="009C1579">
              <w:rPr>
                <w:rFonts w:ascii="Arial" w:hAnsi="Arial" w:cs="Arial"/>
                <w:b w:val="0"/>
                <w:i/>
                <w:color w:val="C41230"/>
                <w:sz w:val="20"/>
                <w:szCs w:val="20"/>
              </w:rPr>
              <w:t>, manager</w:t>
            </w:r>
            <w:r w:rsidRPr="009C1579">
              <w:rPr>
                <w:rFonts w:ascii="Arial" w:hAnsi="Arial" w:cs="Arial"/>
                <w:b w:val="0"/>
                <w:i/>
                <w:color w:val="C41230"/>
                <w:sz w:val="20"/>
                <w:szCs w:val="20"/>
              </w:rPr>
              <w:t xml:space="preserve"> and </w:t>
            </w:r>
            <w:r w:rsidR="00CC2FA2" w:rsidRPr="009C1579">
              <w:rPr>
                <w:rFonts w:ascii="Arial" w:hAnsi="Arial" w:cs="Arial"/>
                <w:b w:val="0"/>
                <w:i/>
                <w:color w:val="C41230"/>
                <w:sz w:val="20"/>
                <w:szCs w:val="20"/>
              </w:rPr>
              <w:t>JP</w:t>
            </w:r>
            <w:r w:rsidRPr="009C1579">
              <w:rPr>
                <w:rFonts w:ascii="Arial" w:hAnsi="Arial" w:cs="Arial"/>
                <w:b w:val="0"/>
                <w:i/>
                <w:color w:val="C41230"/>
                <w:sz w:val="20"/>
                <w:szCs w:val="20"/>
              </w:rPr>
              <w:t xml:space="preserve"> #)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E2138AE" w14:textId="77777777" w:rsidR="00CE1F9F" w:rsidRPr="00D64BE8" w:rsidRDefault="00CE1F9F" w:rsidP="00E059AC">
            <w:pPr>
              <w:rPr>
                <w:rFonts w:ascii="Arial" w:hAnsi="Arial" w:cs="Arial"/>
                <w:sz w:val="22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B8825F4" w14:textId="77777777" w:rsidR="00CE1F9F" w:rsidRPr="00D64BE8" w:rsidRDefault="00813295" w:rsidP="00E059AC">
            <w:pPr>
              <w:rPr>
                <w:rFonts w:ascii="Arial" w:hAnsi="Arial" w:cs="Arial"/>
                <w:b w:val="0"/>
                <w:sz w:val="22"/>
              </w:rPr>
            </w:pPr>
            <w:r>
              <w:rPr>
                <w:rFonts w:ascii="Arial" w:hAnsi="Arial" w:cs="Arial"/>
                <w:b w:val="0"/>
                <w:sz w:val="22"/>
              </w:rPr>
              <w:t>x</w:t>
            </w:r>
          </w:p>
        </w:tc>
      </w:tr>
      <w:tr w:rsidR="00750E99" w:rsidRPr="00DC4873" w14:paraId="49827D77" w14:textId="77777777" w:rsidTr="00A137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5AB487" w14:textId="77777777" w:rsidR="00750E99" w:rsidRDefault="00750E99" w:rsidP="00C25498">
            <w:pPr>
              <w:rPr>
                <w:rFonts w:ascii="Arial" w:hAnsi="Arial" w:cs="Arial"/>
                <w:b w:val="0"/>
                <w:sz w:val="22"/>
              </w:rPr>
            </w:pPr>
          </w:p>
          <w:p w14:paraId="62CC9893" w14:textId="77777777" w:rsidR="00750E99" w:rsidRPr="00827365" w:rsidRDefault="00750E99" w:rsidP="00C25498">
            <w:pPr>
              <w:rPr>
                <w:rFonts w:ascii="Arial" w:eastAsia="MS ??" w:hAnsi="Arial" w:cs="Arial"/>
                <w:b w:val="0"/>
                <w:bCs w:val="0"/>
                <w:color w:val="5D6067"/>
                <w:sz w:val="22"/>
                <w:szCs w:val="22"/>
              </w:rPr>
            </w:pPr>
            <w:r w:rsidRPr="00827365">
              <w:rPr>
                <w:rFonts w:ascii="Arial" w:eastAsia="MS ??" w:hAnsi="Arial" w:cs="Arial"/>
                <w:b w:val="0"/>
                <w:bCs w:val="0"/>
                <w:color w:val="5D6067"/>
                <w:sz w:val="22"/>
                <w:szCs w:val="22"/>
              </w:rPr>
              <w:t>9. Is the candidate interviewing for other positions outside of AIG?</w:t>
            </w:r>
          </w:p>
          <w:p w14:paraId="5E063138" w14:textId="77777777" w:rsidR="00750E99" w:rsidRPr="00827365" w:rsidRDefault="00750E99" w:rsidP="00C25498">
            <w:pPr>
              <w:rPr>
                <w:rFonts w:ascii="Arial" w:hAnsi="Arial" w:cs="Arial"/>
                <w:b w:val="0"/>
                <w:i/>
                <w:color w:val="C41230"/>
                <w:sz w:val="20"/>
                <w:szCs w:val="20"/>
              </w:rPr>
            </w:pPr>
            <w:r w:rsidRPr="009C1579">
              <w:rPr>
                <w:rFonts w:ascii="Arial" w:hAnsi="Arial" w:cs="Arial"/>
                <w:b w:val="0"/>
                <w:i/>
                <w:color w:val="C41230"/>
                <w:sz w:val="20"/>
                <w:szCs w:val="20"/>
              </w:rPr>
              <w:t>(If Yes, please provide if these potential opportunities are full time or contract positions and additional details on how far along in the interview process they are)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E9B07D0" w14:textId="77777777" w:rsidR="00750E99" w:rsidRPr="00DC4873" w:rsidRDefault="00750E99" w:rsidP="00C25498">
            <w:pPr>
              <w:rPr>
                <w:rFonts w:ascii="Arial" w:hAnsi="Arial" w:cs="Arial"/>
                <w:sz w:val="22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C878192" w14:textId="77777777" w:rsidR="00750E99" w:rsidRPr="00230CCC" w:rsidRDefault="00750E99" w:rsidP="00C25498">
            <w:pPr>
              <w:rPr>
                <w:rFonts w:ascii="Arial" w:hAnsi="Arial" w:cs="Arial"/>
                <w:b w:val="0"/>
                <w:sz w:val="22"/>
              </w:rPr>
            </w:pPr>
          </w:p>
          <w:p w14:paraId="45826AB2" w14:textId="77777777" w:rsidR="00750E99" w:rsidRPr="00230CCC" w:rsidRDefault="00813295" w:rsidP="00C25498">
            <w:pPr>
              <w:rPr>
                <w:rFonts w:ascii="Arial" w:hAnsi="Arial" w:cs="Arial"/>
                <w:b w:val="0"/>
                <w:sz w:val="22"/>
              </w:rPr>
            </w:pPr>
            <w:r>
              <w:rPr>
                <w:rFonts w:ascii="Arial" w:hAnsi="Arial" w:cs="Arial"/>
                <w:b w:val="0"/>
                <w:sz w:val="22"/>
              </w:rPr>
              <w:t>x</w:t>
            </w:r>
          </w:p>
          <w:p w14:paraId="37441265" w14:textId="77777777" w:rsidR="00750E99" w:rsidRPr="00230CCC" w:rsidRDefault="00750E99" w:rsidP="00C25498">
            <w:pPr>
              <w:rPr>
                <w:rFonts w:ascii="Arial" w:hAnsi="Arial" w:cs="Arial"/>
                <w:b w:val="0"/>
                <w:sz w:val="22"/>
              </w:rPr>
            </w:pPr>
          </w:p>
        </w:tc>
      </w:tr>
      <w:tr w:rsidR="00750E99" w:rsidRPr="00DC4873" w14:paraId="0A9C22E7" w14:textId="77777777" w:rsidTr="00A137CC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E1410BA" w14:textId="77777777" w:rsidR="00750E99" w:rsidRDefault="00750E99" w:rsidP="00750E99">
            <w:pPr>
              <w:rPr>
                <w:rFonts w:ascii="Arial" w:hAnsi="Arial" w:cs="Arial"/>
                <w:b w:val="0"/>
                <w:sz w:val="22"/>
              </w:rPr>
            </w:pPr>
          </w:p>
          <w:p w14:paraId="52D288E2" w14:textId="77777777" w:rsidR="00C319FB" w:rsidRDefault="00C319FB" w:rsidP="00750E99">
            <w:pPr>
              <w:rPr>
                <w:rFonts w:ascii="Arial" w:eastAsia="MS ??" w:hAnsi="Arial" w:cs="Arial"/>
                <w:b w:val="0"/>
                <w:bCs w:val="0"/>
                <w:color w:val="5D6067"/>
                <w:sz w:val="22"/>
                <w:szCs w:val="22"/>
              </w:rPr>
            </w:pPr>
          </w:p>
          <w:p w14:paraId="71DA33B8" w14:textId="77777777" w:rsidR="00750E99" w:rsidRPr="00750E99" w:rsidRDefault="00750E99" w:rsidP="00750E99">
            <w:pPr>
              <w:rPr>
                <w:rFonts w:ascii="Arial" w:eastAsia="MS ??" w:hAnsi="Arial" w:cs="Arial"/>
                <w:b w:val="0"/>
                <w:bCs w:val="0"/>
                <w:color w:val="5D6067"/>
                <w:sz w:val="22"/>
                <w:szCs w:val="22"/>
              </w:rPr>
            </w:pPr>
            <w:r>
              <w:rPr>
                <w:rFonts w:ascii="Arial" w:eastAsia="MS ??" w:hAnsi="Arial" w:cs="Arial"/>
                <w:b w:val="0"/>
                <w:bCs w:val="0"/>
                <w:color w:val="5D6067"/>
                <w:sz w:val="22"/>
                <w:szCs w:val="22"/>
              </w:rPr>
              <w:t>10</w:t>
            </w:r>
            <w:r w:rsidRPr="00827365">
              <w:rPr>
                <w:rFonts w:ascii="Arial" w:eastAsia="MS ??" w:hAnsi="Arial" w:cs="Arial"/>
                <w:b w:val="0"/>
                <w:bCs w:val="0"/>
                <w:color w:val="5D6067"/>
                <w:sz w:val="22"/>
                <w:szCs w:val="22"/>
              </w:rPr>
              <w:t xml:space="preserve">. Is the candidate </w:t>
            </w:r>
            <w:r>
              <w:rPr>
                <w:rFonts w:ascii="Arial" w:eastAsia="MS ??" w:hAnsi="Arial" w:cs="Arial"/>
                <w:b w:val="0"/>
                <w:bCs w:val="0"/>
                <w:color w:val="5D6067"/>
                <w:sz w:val="22"/>
                <w:szCs w:val="22"/>
              </w:rPr>
              <w:t>local and can they complete an onsite interview?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AFF1014" w14:textId="77777777" w:rsidR="00750E99" w:rsidRPr="00DC4873" w:rsidRDefault="00750E99" w:rsidP="00C25498">
            <w:pPr>
              <w:rPr>
                <w:rFonts w:ascii="Arial" w:hAnsi="Arial" w:cs="Arial"/>
                <w:sz w:val="22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618C163" w14:textId="77777777" w:rsidR="00750E99" w:rsidRDefault="00750E99" w:rsidP="00C25498">
            <w:pPr>
              <w:rPr>
                <w:rFonts w:ascii="Arial" w:hAnsi="Arial" w:cs="Arial"/>
                <w:sz w:val="22"/>
              </w:rPr>
            </w:pPr>
          </w:p>
          <w:p w14:paraId="7EBF9893" w14:textId="77777777" w:rsidR="00750E99" w:rsidRPr="00D64BE8" w:rsidRDefault="00E35562" w:rsidP="00C25498">
            <w:pPr>
              <w:rPr>
                <w:rFonts w:ascii="Arial" w:hAnsi="Arial" w:cs="Arial"/>
                <w:b w:val="0"/>
                <w:sz w:val="22"/>
              </w:rPr>
            </w:pPr>
            <w:r>
              <w:rPr>
                <w:rFonts w:ascii="Arial" w:hAnsi="Arial" w:cs="Arial"/>
                <w:b w:val="0"/>
                <w:sz w:val="22"/>
              </w:rPr>
              <w:t>x</w:t>
            </w:r>
          </w:p>
          <w:p w14:paraId="174D46A7" w14:textId="77777777" w:rsidR="00750E99" w:rsidRPr="00DC4873" w:rsidRDefault="00750E99" w:rsidP="00C25498">
            <w:pPr>
              <w:rPr>
                <w:rFonts w:ascii="Arial" w:hAnsi="Arial" w:cs="Arial"/>
                <w:sz w:val="22"/>
              </w:rPr>
            </w:pPr>
          </w:p>
        </w:tc>
      </w:tr>
      <w:tr w:rsidR="00750E99" w:rsidRPr="003229F0" w14:paraId="3F9DBFA0" w14:textId="77777777" w:rsidTr="00151816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5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2F3AE2B" w14:textId="77777777" w:rsidR="00750E99" w:rsidRDefault="00750E99" w:rsidP="00C25498">
            <w:pPr>
              <w:rPr>
                <w:rFonts w:ascii="Arial" w:hAnsi="Arial" w:cs="Arial"/>
                <w:b w:val="0"/>
                <w:sz w:val="22"/>
              </w:rPr>
            </w:pPr>
          </w:p>
          <w:p w14:paraId="796D6E93" w14:textId="77777777" w:rsidR="00750E99" w:rsidRPr="00E035CF" w:rsidRDefault="00750E99" w:rsidP="00151816">
            <w:pPr>
              <w:rPr>
                <w:rFonts w:ascii="Arial" w:hAnsi="Arial" w:cs="Arial"/>
                <w:bCs w:val="0"/>
                <w:i/>
                <w:iCs/>
                <w:color w:val="FF0000"/>
                <w:sz w:val="22"/>
                <w:szCs w:val="22"/>
              </w:rPr>
            </w:pPr>
            <w:r w:rsidRPr="00C319FB">
              <w:rPr>
                <w:rFonts w:ascii="Arial" w:eastAsia="MS ??" w:hAnsi="Arial" w:cs="Arial"/>
                <w:b w:val="0"/>
                <w:bCs w:val="0"/>
                <w:color w:val="5D6067"/>
                <w:sz w:val="22"/>
                <w:szCs w:val="22"/>
              </w:rPr>
              <w:t>1</w:t>
            </w:r>
            <w:r w:rsidR="00D6227F">
              <w:rPr>
                <w:rFonts w:ascii="Arial" w:eastAsia="MS ??" w:hAnsi="Arial" w:cs="Arial"/>
                <w:b w:val="0"/>
                <w:bCs w:val="0"/>
                <w:color w:val="5D6067"/>
                <w:sz w:val="22"/>
                <w:szCs w:val="22"/>
              </w:rPr>
              <w:t>1</w:t>
            </w:r>
            <w:r w:rsidRPr="00C319FB">
              <w:rPr>
                <w:rFonts w:ascii="Arial" w:eastAsia="MS ??" w:hAnsi="Arial" w:cs="Arial"/>
                <w:b w:val="0"/>
                <w:bCs w:val="0"/>
                <w:color w:val="5D6067"/>
                <w:sz w:val="22"/>
                <w:szCs w:val="22"/>
              </w:rPr>
              <w:t xml:space="preserve">. </w:t>
            </w:r>
            <w:r w:rsidR="00C319FB" w:rsidRPr="00C319FB">
              <w:rPr>
                <w:rFonts w:ascii="Arial" w:eastAsia="MS ??" w:hAnsi="Arial" w:cs="Arial"/>
                <w:b w:val="0"/>
                <w:bCs w:val="0"/>
                <w:color w:val="5D6067"/>
                <w:sz w:val="22"/>
                <w:szCs w:val="22"/>
              </w:rPr>
              <w:t>Does the candidate have any upcoming vacations</w:t>
            </w:r>
            <w:r w:rsidR="00151816">
              <w:rPr>
                <w:rFonts w:ascii="Arial" w:eastAsia="MS ??" w:hAnsi="Arial" w:cs="Arial"/>
                <w:b w:val="0"/>
                <w:bCs w:val="0"/>
                <w:color w:val="5D6067"/>
                <w:sz w:val="22"/>
                <w:szCs w:val="22"/>
              </w:rPr>
              <w:t xml:space="preserve"> during the Job Posting assignment dates</w:t>
            </w:r>
            <w:r w:rsidR="00C319FB" w:rsidRPr="00C319FB">
              <w:rPr>
                <w:rFonts w:ascii="Arial" w:eastAsia="MS ??" w:hAnsi="Arial" w:cs="Arial"/>
                <w:b w:val="0"/>
                <w:bCs w:val="0"/>
                <w:color w:val="5D6067"/>
                <w:sz w:val="22"/>
                <w:szCs w:val="22"/>
              </w:rPr>
              <w:t xml:space="preserve"> that would require them to take </w:t>
            </w:r>
            <w:r w:rsidR="00151816">
              <w:rPr>
                <w:rFonts w:ascii="Arial" w:eastAsia="MS ??" w:hAnsi="Arial" w:cs="Arial"/>
                <w:b w:val="0"/>
                <w:bCs w:val="0"/>
                <w:color w:val="5D6067"/>
                <w:sz w:val="22"/>
                <w:szCs w:val="22"/>
              </w:rPr>
              <w:t>time</w:t>
            </w:r>
            <w:r w:rsidR="00C319FB" w:rsidRPr="00C319FB">
              <w:rPr>
                <w:rFonts w:ascii="Arial" w:eastAsia="MS ??" w:hAnsi="Arial" w:cs="Arial"/>
                <w:b w:val="0"/>
                <w:bCs w:val="0"/>
                <w:color w:val="5D6067"/>
                <w:sz w:val="22"/>
                <w:szCs w:val="22"/>
              </w:rPr>
              <w:t xml:space="preserve"> off</w:t>
            </w:r>
            <w:r w:rsidR="00151816">
              <w:rPr>
                <w:rFonts w:ascii="Arial" w:eastAsia="MS ??" w:hAnsi="Arial" w:cs="Arial"/>
                <w:b w:val="0"/>
                <w:bCs w:val="0"/>
                <w:color w:val="5D6067"/>
                <w:sz w:val="22"/>
                <w:szCs w:val="22"/>
              </w:rPr>
              <w:t xml:space="preserve"> during the work week</w:t>
            </w:r>
            <w:r w:rsidR="00C319FB" w:rsidRPr="00C319FB">
              <w:rPr>
                <w:rFonts w:ascii="Arial" w:eastAsia="MS ??" w:hAnsi="Arial" w:cs="Arial"/>
                <w:b w:val="0"/>
                <w:bCs w:val="0"/>
                <w:color w:val="5D6067"/>
                <w:sz w:val="22"/>
                <w:szCs w:val="22"/>
              </w:rPr>
              <w:t>?</w:t>
            </w:r>
            <w:r w:rsidR="00C319FB" w:rsidRPr="00C319FB">
              <w:rPr>
                <w:rFonts w:ascii="Arial" w:eastAsia="MS ??" w:hAnsi="Arial" w:cs="Arial"/>
                <w:b w:val="0"/>
                <w:bCs w:val="0"/>
                <w:color w:val="5D6067"/>
                <w:sz w:val="20"/>
                <w:szCs w:val="20"/>
              </w:rPr>
              <w:t xml:space="preserve"> </w:t>
            </w:r>
            <w:r w:rsidR="00C319FB" w:rsidRPr="00C319FB">
              <w:rPr>
                <w:rFonts w:ascii="Arial" w:eastAsia="MS ??" w:hAnsi="Arial" w:cs="Arial"/>
                <w:b w:val="0"/>
                <w:bCs w:val="0"/>
                <w:i/>
                <w:color w:val="C00000"/>
                <w:sz w:val="20"/>
                <w:szCs w:val="20"/>
              </w:rPr>
              <w:t>(If Yes, please provide dates</w:t>
            </w:r>
            <w:r w:rsidR="00151816">
              <w:rPr>
                <w:rFonts w:ascii="Arial" w:eastAsia="MS ??" w:hAnsi="Arial" w:cs="Arial"/>
                <w:b w:val="0"/>
                <w:bCs w:val="0"/>
                <w:i/>
                <w:color w:val="C00000"/>
                <w:sz w:val="20"/>
                <w:szCs w:val="20"/>
              </w:rPr>
              <w:t xml:space="preserve"> the worker requires time off</w:t>
            </w:r>
            <w:r w:rsidR="00C319FB" w:rsidRPr="00C319FB">
              <w:rPr>
                <w:rFonts w:ascii="Arial" w:eastAsia="MS ??" w:hAnsi="Arial" w:cs="Arial"/>
                <w:b w:val="0"/>
                <w:bCs w:val="0"/>
                <w:i/>
                <w:color w:val="C00000"/>
                <w:sz w:val="20"/>
                <w:szCs w:val="20"/>
              </w:rPr>
              <w:t>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637FE20" w14:textId="77777777" w:rsidR="00750E99" w:rsidRPr="003229F0" w:rsidRDefault="00750E99" w:rsidP="00C25498">
            <w:pPr>
              <w:rPr>
                <w:rFonts w:ascii="Arial" w:hAnsi="Arial" w:cs="Arial"/>
                <w:sz w:val="22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D1D1439" w14:textId="77777777" w:rsidR="00750E99" w:rsidRPr="00D64BE8" w:rsidRDefault="00813295" w:rsidP="00C25498">
            <w:pPr>
              <w:rPr>
                <w:rFonts w:ascii="Arial" w:hAnsi="Arial" w:cs="Arial"/>
                <w:b w:val="0"/>
                <w:sz w:val="22"/>
              </w:rPr>
            </w:pPr>
            <w:r>
              <w:rPr>
                <w:rFonts w:ascii="Arial" w:hAnsi="Arial" w:cs="Arial"/>
                <w:b w:val="0"/>
                <w:sz w:val="22"/>
              </w:rPr>
              <w:t>x</w:t>
            </w:r>
          </w:p>
        </w:tc>
      </w:tr>
    </w:tbl>
    <w:p w14:paraId="21CD2CB3" w14:textId="77777777" w:rsidR="009C1579" w:rsidRDefault="009C1579" w:rsidP="00861507">
      <w:pPr>
        <w:pStyle w:val="Heading3"/>
        <w:numPr>
          <w:ilvl w:val="0"/>
          <w:numId w:val="0"/>
        </w:numPr>
      </w:pPr>
    </w:p>
    <w:p w14:paraId="5738A51E" w14:textId="77777777" w:rsidR="00CF1848" w:rsidRPr="00827365" w:rsidRDefault="00CF1848" w:rsidP="009C1579">
      <w:pPr>
        <w:pStyle w:val="Heading3"/>
        <w:numPr>
          <w:ilvl w:val="0"/>
          <w:numId w:val="0"/>
        </w:numPr>
        <w:ind w:left="-540"/>
        <w:rPr>
          <w:rFonts w:eastAsia="MS ??" w:cs="Arial"/>
          <w:color w:val="5D6067"/>
          <w:szCs w:val="24"/>
          <w:lang w:val="en-US"/>
        </w:rPr>
      </w:pPr>
      <w:r w:rsidRPr="00827365">
        <w:rPr>
          <w:rFonts w:eastAsia="MS ??" w:cs="Arial"/>
          <w:color w:val="5D6067"/>
          <w:szCs w:val="24"/>
          <w:lang w:val="en-US"/>
        </w:rPr>
        <w:t>Skills Summary</w:t>
      </w:r>
    </w:p>
    <w:p w14:paraId="332364CA" w14:textId="77777777" w:rsidR="00535C49" w:rsidRPr="009C1579" w:rsidRDefault="00CF1848" w:rsidP="009C1579">
      <w:pPr>
        <w:ind w:left="-540"/>
        <w:rPr>
          <w:rFonts w:ascii="Arial" w:hAnsi="Arial" w:cs="Arial"/>
          <w:i/>
          <w:color w:val="FF0000"/>
          <w:sz w:val="20"/>
          <w:szCs w:val="20"/>
        </w:rPr>
      </w:pPr>
      <w:r w:rsidRPr="00827365">
        <w:rPr>
          <w:rFonts w:ascii="Arial" w:eastAsia="MS ??" w:hAnsi="Arial" w:cs="Arial"/>
          <w:color w:val="5D6067"/>
        </w:rPr>
        <w:t xml:space="preserve">Please enter the </w:t>
      </w:r>
      <w:r w:rsidR="00B45A4F" w:rsidRPr="00827365">
        <w:rPr>
          <w:rFonts w:ascii="Arial" w:eastAsia="MS ??" w:hAnsi="Arial" w:cs="Arial"/>
          <w:color w:val="5D6067"/>
        </w:rPr>
        <w:t>required</w:t>
      </w:r>
      <w:r w:rsidR="00394CBF" w:rsidRPr="00827365">
        <w:rPr>
          <w:rFonts w:ascii="Arial" w:eastAsia="MS ??" w:hAnsi="Arial" w:cs="Arial"/>
          <w:color w:val="5D6067"/>
        </w:rPr>
        <w:t xml:space="preserve"> and </w:t>
      </w:r>
      <w:r w:rsidR="00DC5EEF" w:rsidRPr="00827365">
        <w:rPr>
          <w:rFonts w:ascii="Arial" w:eastAsia="MS ??" w:hAnsi="Arial" w:cs="Arial"/>
          <w:color w:val="5D6067"/>
        </w:rPr>
        <w:t>preferred skills</w:t>
      </w:r>
      <w:r w:rsidR="00B45A4F" w:rsidRPr="00827365">
        <w:rPr>
          <w:rFonts w:ascii="Arial" w:eastAsia="MS ??" w:hAnsi="Arial" w:cs="Arial"/>
          <w:color w:val="5D6067"/>
        </w:rPr>
        <w:t xml:space="preserve"> for this job posting</w:t>
      </w:r>
      <w:r w:rsidRPr="00827365">
        <w:rPr>
          <w:rFonts w:ascii="Arial" w:eastAsia="MS ??" w:hAnsi="Arial" w:cs="Arial"/>
          <w:color w:val="5D6067"/>
        </w:rPr>
        <w:t xml:space="preserve">, the number of years experience and the date last </w:t>
      </w:r>
      <w:r w:rsidR="00051E95" w:rsidRPr="00827365">
        <w:rPr>
          <w:rFonts w:ascii="Arial" w:eastAsia="MS ??" w:hAnsi="Arial" w:cs="Arial"/>
          <w:color w:val="5D6067"/>
        </w:rPr>
        <w:t>utilized</w:t>
      </w:r>
      <w:r w:rsidRPr="00827365">
        <w:rPr>
          <w:rFonts w:ascii="Arial" w:eastAsia="MS ??" w:hAnsi="Arial" w:cs="Arial"/>
          <w:color w:val="5D6067"/>
        </w:rPr>
        <w:t>.</w:t>
      </w:r>
      <w:r w:rsidR="003769DE">
        <w:rPr>
          <w:rFonts w:ascii="Arial" w:hAnsi="Arial" w:cs="Arial"/>
        </w:rPr>
        <w:t xml:space="preserve">  </w:t>
      </w:r>
      <w:r w:rsidR="003769DE" w:rsidRPr="009C1579">
        <w:rPr>
          <w:rFonts w:ascii="Arial" w:hAnsi="Arial" w:cs="Arial"/>
          <w:i/>
          <w:color w:val="C41230"/>
          <w:sz w:val="20"/>
          <w:szCs w:val="20"/>
        </w:rPr>
        <w:t>*CRM to provide</w:t>
      </w:r>
      <w:r w:rsidR="00AA2370" w:rsidRPr="009C1579">
        <w:rPr>
          <w:rFonts w:ascii="Arial" w:hAnsi="Arial" w:cs="Arial"/>
          <w:i/>
          <w:color w:val="C41230"/>
          <w:sz w:val="20"/>
          <w:szCs w:val="20"/>
        </w:rPr>
        <w:t xml:space="preserve"> top 3-5</w:t>
      </w:r>
      <w:r w:rsidR="003769DE" w:rsidRPr="009C1579">
        <w:rPr>
          <w:rFonts w:ascii="Arial" w:hAnsi="Arial" w:cs="Arial"/>
          <w:i/>
          <w:color w:val="C41230"/>
          <w:sz w:val="20"/>
          <w:szCs w:val="20"/>
        </w:rPr>
        <w:t xml:space="preserve"> required and preferred skills in the job description</w:t>
      </w:r>
      <w:r w:rsidR="003769DE" w:rsidRPr="009C1579">
        <w:rPr>
          <w:rFonts w:ascii="Arial" w:hAnsi="Arial" w:cs="Arial"/>
          <w:i/>
          <w:color w:val="FF0000"/>
          <w:sz w:val="20"/>
          <w:szCs w:val="20"/>
        </w:rPr>
        <w:t xml:space="preserve"> </w:t>
      </w:r>
    </w:p>
    <w:p w14:paraId="6FDE5AA5" w14:textId="77777777" w:rsidR="007635D6" w:rsidRDefault="007635D6" w:rsidP="00CF1848">
      <w:pPr>
        <w:rPr>
          <w:rFonts w:ascii="Arial" w:hAnsi="Arial" w:cs="Arial"/>
        </w:rPr>
      </w:pPr>
    </w:p>
    <w:tbl>
      <w:tblPr>
        <w:tblStyle w:val="LightList-Accent11"/>
        <w:tblW w:w="10091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9"/>
        <w:gridCol w:w="2414"/>
        <w:gridCol w:w="2414"/>
        <w:gridCol w:w="2414"/>
      </w:tblGrid>
      <w:tr w:rsidR="004961B2" w14:paraId="583B63DE" w14:textId="77777777" w:rsidTr="005D0E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9" w:type="dxa"/>
          </w:tcPr>
          <w:p w14:paraId="40484DCC" w14:textId="77777777" w:rsidR="004961B2" w:rsidRDefault="004961B2" w:rsidP="004961B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Skill</w:t>
            </w:r>
          </w:p>
        </w:tc>
        <w:tc>
          <w:tcPr>
            <w:tcW w:w="2414" w:type="dxa"/>
          </w:tcPr>
          <w:p w14:paraId="30DD6DA4" w14:textId="77777777" w:rsidR="004961B2" w:rsidRDefault="004961B2" w:rsidP="004961B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Years of Experience</w:t>
            </w:r>
          </w:p>
        </w:tc>
        <w:tc>
          <w:tcPr>
            <w:tcW w:w="2414" w:type="dxa"/>
          </w:tcPr>
          <w:p w14:paraId="39C400F3" w14:textId="77777777" w:rsidR="004961B2" w:rsidRDefault="004961B2" w:rsidP="004961B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Capacity Used</w:t>
            </w:r>
          </w:p>
        </w:tc>
        <w:tc>
          <w:tcPr>
            <w:tcW w:w="2414" w:type="dxa"/>
          </w:tcPr>
          <w:p w14:paraId="2F6531FC" w14:textId="77777777" w:rsidR="004961B2" w:rsidRDefault="004961B2" w:rsidP="004961B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Last Utilized</w:t>
            </w:r>
          </w:p>
        </w:tc>
      </w:tr>
      <w:tr w:rsidR="004961B2" w14:paraId="62943D94" w14:textId="77777777" w:rsidTr="004F7A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14:paraId="797314E3" w14:textId="77777777" w:rsidR="004961B2" w:rsidRPr="00454B0F" w:rsidRDefault="004961B2" w:rsidP="004F7A05">
            <w:pPr>
              <w:jc w:val="center"/>
              <w:rPr>
                <w:rFonts w:ascii="Arial" w:hAnsi="Arial" w:cs="Arial"/>
                <w:b w:val="0"/>
              </w:rPr>
            </w:pPr>
            <w:bookmarkStart w:id="0" w:name="_GoBack" w:colFirst="0" w:colLast="3"/>
          </w:p>
        </w:tc>
        <w:tc>
          <w:tcPr>
            <w:tcW w:w="2414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4EF52F1E" w14:textId="77777777" w:rsidR="004961B2" w:rsidRDefault="004961B2" w:rsidP="004F7A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414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2F1D660B" w14:textId="77777777" w:rsidR="004961B2" w:rsidRDefault="004961B2" w:rsidP="004F7A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414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15E08D2A" w14:textId="77777777" w:rsidR="004961B2" w:rsidRDefault="004961B2" w:rsidP="004F7A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4961B2" w14:paraId="14B86AA6" w14:textId="77777777" w:rsidTr="004F7A05">
        <w:trPr>
          <w:trHeight w:val="16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9" w:type="dxa"/>
            <w:vAlign w:val="center"/>
          </w:tcPr>
          <w:p w14:paraId="6C0B2EE1" w14:textId="77777777" w:rsidR="004961B2" w:rsidRPr="00454B0F" w:rsidRDefault="004961B2" w:rsidP="004F7A05">
            <w:pPr>
              <w:jc w:val="center"/>
              <w:rPr>
                <w:rFonts w:ascii="Arial" w:hAnsi="Arial" w:cs="Arial"/>
                <w:b w:val="0"/>
              </w:rPr>
            </w:pPr>
          </w:p>
        </w:tc>
        <w:tc>
          <w:tcPr>
            <w:tcW w:w="2414" w:type="dxa"/>
            <w:vAlign w:val="center"/>
          </w:tcPr>
          <w:p w14:paraId="04125EF5" w14:textId="77777777" w:rsidR="004961B2" w:rsidRDefault="004961B2" w:rsidP="004F7A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414" w:type="dxa"/>
            <w:vAlign w:val="center"/>
          </w:tcPr>
          <w:p w14:paraId="4FD1A229" w14:textId="77777777" w:rsidR="004961B2" w:rsidRPr="00192AD8" w:rsidRDefault="004961B2" w:rsidP="004F7A05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414" w:type="dxa"/>
            <w:vAlign w:val="center"/>
          </w:tcPr>
          <w:p w14:paraId="3846F1D6" w14:textId="77777777" w:rsidR="004961B2" w:rsidRDefault="004961B2" w:rsidP="004F7A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4961B2" w14:paraId="381C82A2" w14:textId="77777777" w:rsidTr="004F7A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14:paraId="01E015DC" w14:textId="77777777" w:rsidR="004961B2" w:rsidRPr="00454B0F" w:rsidRDefault="004961B2" w:rsidP="004F7A05">
            <w:pPr>
              <w:jc w:val="center"/>
              <w:rPr>
                <w:rFonts w:ascii="Arial" w:hAnsi="Arial" w:cs="Arial"/>
                <w:b w:val="0"/>
              </w:rPr>
            </w:pPr>
          </w:p>
        </w:tc>
        <w:tc>
          <w:tcPr>
            <w:tcW w:w="2414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0CB34B34" w14:textId="77777777" w:rsidR="004961B2" w:rsidRDefault="004961B2" w:rsidP="004F7A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414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5558B8CC" w14:textId="77777777" w:rsidR="004961B2" w:rsidRDefault="004961B2" w:rsidP="004F7A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414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47B64FB4" w14:textId="77777777" w:rsidR="004961B2" w:rsidRDefault="004961B2" w:rsidP="004F7A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bookmarkEnd w:id="0"/>
    </w:tbl>
    <w:p w14:paraId="38CC5D50" w14:textId="77777777" w:rsidR="005D0E63" w:rsidRDefault="005D0E63" w:rsidP="00A44735">
      <w:pPr>
        <w:pStyle w:val="Heading3"/>
        <w:numPr>
          <w:ilvl w:val="0"/>
          <w:numId w:val="0"/>
        </w:numPr>
        <w:ind w:left="-540"/>
        <w:rPr>
          <w:rFonts w:eastAsia="MS ??" w:cs="Arial"/>
          <w:color w:val="5D6067"/>
          <w:szCs w:val="24"/>
          <w:lang w:val="en-US"/>
        </w:rPr>
      </w:pPr>
    </w:p>
    <w:p w14:paraId="1324A573" w14:textId="77777777" w:rsidR="00A44735" w:rsidRDefault="000C0B32" w:rsidP="00A44735">
      <w:pPr>
        <w:pStyle w:val="Heading3"/>
        <w:numPr>
          <w:ilvl w:val="0"/>
          <w:numId w:val="0"/>
        </w:numPr>
        <w:ind w:left="-540"/>
        <w:rPr>
          <w:rFonts w:eastAsia="MS ??" w:cs="Arial"/>
          <w:color w:val="5D6067"/>
          <w:szCs w:val="24"/>
          <w:lang w:val="en-US"/>
        </w:rPr>
      </w:pPr>
      <w:r w:rsidRPr="00827365">
        <w:rPr>
          <w:rFonts w:eastAsia="MS ??" w:cs="Arial"/>
          <w:color w:val="5D6067"/>
          <w:szCs w:val="24"/>
          <w:lang w:val="en-US"/>
        </w:rPr>
        <w:t>If your candidate does not possess all of the required skill sets</w:t>
      </w:r>
      <w:r w:rsidR="00827365">
        <w:rPr>
          <w:rFonts w:eastAsia="MS ??" w:cs="Arial"/>
          <w:color w:val="5D6067"/>
          <w:szCs w:val="24"/>
          <w:lang w:val="en-US"/>
        </w:rPr>
        <w:t>,</w:t>
      </w:r>
      <w:r w:rsidRPr="00827365">
        <w:rPr>
          <w:rFonts w:eastAsia="MS ??" w:cs="Arial"/>
          <w:color w:val="5D6067"/>
          <w:szCs w:val="24"/>
          <w:lang w:val="en-US"/>
        </w:rPr>
        <w:t xml:space="preserve"> </w:t>
      </w:r>
      <w:r w:rsidR="00252AD7">
        <w:rPr>
          <w:rFonts w:eastAsia="MS ??" w:cs="Arial"/>
          <w:color w:val="5D6067"/>
          <w:szCs w:val="24"/>
          <w:lang w:val="en-US"/>
        </w:rPr>
        <w:t>in the space provided</w:t>
      </w:r>
      <w:r w:rsidR="00827365">
        <w:rPr>
          <w:rFonts w:eastAsia="MS ??" w:cs="Arial"/>
          <w:color w:val="5D6067"/>
          <w:szCs w:val="24"/>
          <w:lang w:val="en-US"/>
        </w:rPr>
        <w:t xml:space="preserve">, </w:t>
      </w:r>
      <w:r w:rsidRPr="00827365">
        <w:rPr>
          <w:rFonts w:eastAsia="MS ??" w:cs="Arial"/>
          <w:color w:val="5D6067"/>
          <w:szCs w:val="24"/>
          <w:lang w:val="en-US"/>
        </w:rPr>
        <w:t xml:space="preserve">please </w:t>
      </w:r>
      <w:r w:rsidR="000765EE" w:rsidRPr="00827365">
        <w:rPr>
          <w:rFonts w:eastAsia="MS ??" w:cs="Arial"/>
          <w:color w:val="5D6067"/>
          <w:szCs w:val="24"/>
          <w:lang w:val="en-US"/>
        </w:rPr>
        <w:t xml:space="preserve">elaborate </w:t>
      </w:r>
      <w:r w:rsidR="00827365">
        <w:rPr>
          <w:rFonts w:eastAsia="MS ??" w:cs="Arial"/>
          <w:color w:val="5D6067"/>
          <w:szCs w:val="24"/>
          <w:lang w:val="en-US"/>
        </w:rPr>
        <w:t>on why</w:t>
      </w:r>
      <w:r w:rsidR="000765EE" w:rsidRPr="00827365">
        <w:rPr>
          <w:rFonts w:eastAsia="MS ??" w:cs="Arial"/>
          <w:color w:val="5D6067"/>
          <w:szCs w:val="24"/>
          <w:lang w:val="en-US"/>
        </w:rPr>
        <w:t xml:space="preserve"> they are a </w:t>
      </w:r>
      <w:r w:rsidR="00827365">
        <w:rPr>
          <w:rFonts w:eastAsia="MS ??" w:cs="Arial"/>
          <w:color w:val="5D6067"/>
          <w:szCs w:val="24"/>
          <w:lang w:val="en-US"/>
        </w:rPr>
        <w:t xml:space="preserve">good </w:t>
      </w:r>
      <w:r w:rsidR="00E91F9C">
        <w:rPr>
          <w:rFonts w:eastAsia="MS ??" w:cs="Arial"/>
          <w:color w:val="5D6067"/>
          <w:szCs w:val="24"/>
          <w:lang w:val="en-US"/>
        </w:rPr>
        <w:t>fit for this position.</w:t>
      </w:r>
    </w:p>
    <w:p w14:paraId="7FEBE904" w14:textId="77777777" w:rsidR="00CF1848" w:rsidRPr="00827365" w:rsidRDefault="00CF1848" w:rsidP="00A44735">
      <w:pPr>
        <w:pStyle w:val="Heading3"/>
        <w:numPr>
          <w:ilvl w:val="0"/>
          <w:numId w:val="0"/>
        </w:numPr>
        <w:ind w:left="-540"/>
        <w:rPr>
          <w:rFonts w:eastAsia="MS ??" w:cs="Arial"/>
          <w:color w:val="5D6067"/>
          <w:szCs w:val="24"/>
          <w:lang w:val="en-US"/>
        </w:rPr>
      </w:pPr>
      <w:r w:rsidRPr="00827365">
        <w:rPr>
          <w:rFonts w:eastAsia="MS ??" w:cs="Arial"/>
          <w:color w:val="5D6067"/>
          <w:szCs w:val="24"/>
          <w:lang w:val="en-US"/>
        </w:rPr>
        <w:t>Qualification Summary</w:t>
      </w:r>
    </w:p>
    <w:p w14:paraId="18574028" w14:textId="77777777" w:rsidR="00CF1848" w:rsidRPr="009C1579" w:rsidRDefault="00CF1848" w:rsidP="009C1579">
      <w:pPr>
        <w:ind w:left="-540"/>
        <w:rPr>
          <w:rFonts w:ascii="Arial" w:hAnsi="Arial" w:cs="Arial"/>
          <w:i/>
          <w:color w:val="C41230"/>
          <w:sz w:val="20"/>
          <w:szCs w:val="20"/>
        </w:rPr>
      </w:pPr>
      <w:r w:rsidRPr="00827365">
        <w:rPr>
          <w:rFonts w:ascii="Arial" w:eastAsia="MS ??" w:hAnsi="Arial" w:cs="Arial"/>
          <w:color w:val="5D6067"/>
        </w:rPr>
        <w:t>Please enter the technical qualifications obtained</w:t>
      </w:r>
      <w:r w:rsidR="00B45A4F" w:rsidRPr="00827365">
        <w:rPr>
          <w:rFonts w:ascii="Arial" w:eastAsia="MS ??" w:hAnsi="Arial" w:cs="Arial"/>
          <w:color w:val="5D6067"/>
        </w:rPr>
        <w:t xml:space="preserve"> that are required</w:t>
      </w:r>
      <w:r w:rsidR="00394CBF" w:rsidRPr="00827365">
        <w:rPr>
          <w:rFonts w:ascii="Arial" w:eastAsia="MS ??" w:hAnsi="Arial" w:cs="Arial"/>
          <w:color w:val="5D6067"/>
        </w:rPr>
        <w:t xml:space="preserve"> </w:t>
      </w:r>
      <w:r w:rsidR="00053E67" w:rsidRPr="00827365">
        <w:rPr>
          <w:rFonts w:ascii="Arial" w:eastAsia="MS ??" w:hAnsi="Arial" w:cs="Arial"/>
          <w:color w:val="5D6067"/>
        </w:rPr>
        <w:t>and</w:t>
      </w:r>
      <w:r w:rsidR="00394CBF" w:rsidRPr="00827365">
        <w:rPr>
          <w:rFonts w:ascii="Arial" w:eastAsia="MS ??" w:hAnsi="Arial" w:cs="Arial"/>
          <w:color w:val="5D6067"/>
        </w:rPr>
        <w:t xml:space="preserve"> </w:t>
      </w:r>
      <w:r w:rsidR="00DC5EEF" w:rsidRPr="00827365">
        <w:rPr>
          <w:rFonts w:ascii="Arial" w:eastAsia="MS ??" w:hAnsi="Arial" w:cs="Arial"/>
          <w:color w:val="5D6067"/>
        </w:rPr>
        <w:t>preferred</w:t>
      </w:r>
      <w:r w:rsidR="00B45A4F" w:rsidRPr="00827365">
        <w:rPr>
          <w:rFonts w:ascii="Arial" w:eastAsia="MS ??" w:hAnsi="Arial" w:cs="Arial"/>
          <w:color w:val="5D6067"/>
        </w:rPr>
        <w:t xml:space="preserve"> for this job posting</w:t>
      </w:r>
      <w:r w:rsidRPr="00827365">
        <w:rPr>
          <w:rFonts w:ascii="Arial" w:eastAsia="MS ??" w:hAnsi="Arial" w:cs="Arial"/>
          <w:color w:val="5D6067"/>
        </w:rPr>
        <w:t>.  (Please note that certificates and confirmation of Qualification ID’s may be requested at any time).</w:t>
      </w:r>
      <w:r w:rsidR="003769DE" w:rsidRPr="00827365">
        <w:rPr>
          <w:rFonts w:ascii="Arial" w:eastAsia="MS ??" w:hAnsi="Arial" w:cs="Arial"/>
          <w:color w:val="5D6067"/>
        </w:rPr>
        <w:t xml:space="preserve"> </w:t>
      </w:r>
      <w:r w:rsidR="003769DE" w:rsidRPr="009C1579">
        <w:rPr>
          <w:rFonts w:ascii="Arial" w:hAnsi="Arial" w:cs="Arial"/>
          <w:i/>
          <w:color w:val="C41230"/>
          <w:sz w:val="20"/>
          <w:szCs w:val="20"/>
        </w:rPr>
        <w:t>*CRM to provide qualifications in the job description</w:t>
      </w:r>
      <w:r w:rsidR="00273BB2" w:rsidRPr="009C1579">
        <w:rPr>
          <w:rFonts w:ascii="Arial" w:hAnsi="Arial" w:cs="Arial"/>
          <w:i/>
          <w:color w:val="C41230"/>
          <w:sz w:val="20"/>
          <w:szCs w:val="20"/>
        </w:rPr>
        <w:t xml:space="preserve"> if required</w:t>
      </w:r>
    </w:p>
    <w:p w14:paraId="66450231" w14:textId="77777777" w:rsidR="00535C49" w:rsidRPr="00634A62" w:rsidRDefault="00535C49" w:rsidP="009C1579">
      <w:pPr>
        <w:ind w:left="-540"/>
        <w:jc w:val="center"/>
        <w:rPr>
          <w:rFonts w:ascii="Arial" w:hAnsi="Arial" w:cs="Arial"/>
        </w:rPr>
      </w:pPr>
    </w:p>
    <w:tbl>
      <w:tblPr>
        <w:tblStyle w:val="LightList-Accent11"/>
        <w:tblW w:w="0" w:type="auto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790"/>
        <w:gridCol w:w="2430"/>
        <w:gridCol w:w="2430"/>
      </w:tblGrid>
      <w:tr w:rsidR="00535C49" w:rsidRPr="00634A62" w14:paraId="64F27389" w14:textId="77777777" w:rsidTr="008273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</w:tcPr>
          <w:p w14:paraId="0071EC78" w14:textId="77777777" w:rsidR="00535C49" w:rsidRPr="00677415" w:rsidRDefault="00535C49" w:rsidP="009C1579">
            <w:pPr>
              <w:autoSpaceDE w:val="0"/>
              <w:autoSpaceDN w:val="0"/>
              <w:adjustRightInd w:val="0"/>
              <w:ind w:left="-108" w:right="270"/>
              <w:jc w:val="center"/>
              <w:rPr>
                <w:rFonts w:ascii="Arial" w:hAnsi="Arial" w:cs="Arial"/>
                <w:b w:val="0"/>
                <w:kern w:val="28"/>
                <w:lang w:val="en-GB" w:eastAsia="en-GB"/>
              </w:rPr>
            </w:pPr>
            <w:r w:rsidRPr="00677415">
              <w:rPr>
                <w:rFonts w:ascii="Arial" w:hAnsi="Arial" w:cs="Arial"/>
                <w:lang w:val="en-GB" w:eastAsia="en-GB"/>
              </w:rPr>
              <w:t>Qualification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30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2D8962D4" w14:textId="77777777" w:rsidR="00535C49" w:rsidRPr="00677415" w:rsidRDefault="00535C49" w:rsidP="009C1579">
            <w:pPr>
              <w:autoSpaceDE w:val="0"/>
              <w:autoSpaceDN w:val="0"/>
              <w:adjustRightInd w:val="0"/>
              <w:ind w:left="-20" w:right="27"/>
              <w:jc w:val="center"/>
              <w:rPr>
                <w:rFonts w:ascii="Arial" w:hAnsi="Arial" w:cs="Arial"/>
                <w:b w:val="0"/>
                <w:lang w:val="en-GB" w:eastAsia="en-GB"/>
              </w:rPr>
            </w:pPr>
            <w:r w:rsidRPr="00677415">
              <w:rPr>
                <w:rFonts w:ascii="Arial" w:hAnsi="Arial" w:cs="Arial"/>
                <w:lang w:val="en-GB" w:eastAsia="en-GB"/>
              </w:rPr>
              <w:t>Training Establishment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430" w:type="dxa"/>
          </w:tcPr>
          <w:p w14:paraId="0AA13171" w14:textId="77777777" w:rsidR="00535C49" w:rsidRPr="00677415" w:rsidRDefault="00535C49" w:rsidP="009C1579">
            <w:pPr>
              <w:autoSpaceDE w:val="0"/>
              <w:autoSpaceDN w:val="0"/>
              <w:adjustRightInd w:val="0"/>
              <w:ind w:left="-126" w:right="17"/>
              <w:jc w:val="center"/>
              <w:rPr>
                <w:rFonts w:ascii="Arial" w:hAnsi="Arial" w:cs="Arial"/>
                <w:b w:val="0"/>
                <w:lang w:val="en-GB" w:eastAsia="en-GB"/>
              </w:rPr>
            </w:pPr>
            <w:r w:rsidRPr="00677415">
              <w:rPr>
                <w:rFonts w:ascii="Arial" w:hAnsi="Arial" w:cs="Arial"/>
                <w:lang w:val="en-GB" w:eastAsia="en-GB"/>
              </w:rPr>
              <w:t>Date Exam Taken</w:t>
            </w:r>
          </w:p>
        </w:tc>
      </w:tr>
      <w:tr w:rsidR="00535C49" w:rsidRPr="00634A62" w14:paraId="1CFA7A49" w14:textId="77777777" w:rsidTr="008273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444728CC" w14:textId="77777777" w:rsidR="00535C49" w:rsidRPr="00634A62" w:rsidRDefault="00535C49" w:rsidP="009C1579">
            <w:pPr>
              <w:autoSpaceDE w:val="0"/>
              <w:autoSpaceDN w:val="0"/>
              <w:adjustRightInd w:val="0"/>
              <w:ind w:left="-540"/>
              <w:rPr>
                <w:rFonts w:ascii="Arial" w:hAnsi="Arial" w:cs="Arial"/>
                <w:b w:val="0"/>
                <w:sz w:val="20"/>
                <w:szCs w:val="20"/>
                <w:lang w:val="en-GB" w:eastAsia="en-GB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3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78F4E9FB" w14:textId="77777777" w:rsidR="00535C49" w:rsidRPr="00634A62" w:rsidRDefault="00535C49" w:rsidP="009C1579">
            <w:pPr>
              <w:autoSpaceDE w:val="0"/>
              <w:autoSpaceDN w:val="0"/>
              <w:adjustRightInd w:val="0"/>
              <w:ind w:left="-540"/>
              <w:jc w:val="center"/>
              <w:rPr>
                <w:rFonts w:ascii="Arial" w:hAnsi="Arial" w:cs="Arial"/>
                <w:b/>
                <w:sz w:val="20"/>
                <w:szCs w:val="20"/>
                <w:lang w:val="en-GB" w:eastAsia="en-GB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43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66C13426" w14:textId="77777777" w:rsidR="00535C49" w:rsidRPr="00634A62" w:rsidRDefault="00535C49" w:rsidP="009C1579">
            <w:pPr>
              <w:autoSpaceDE w:val="0"/>
              <w:autoSpaceDN w:val="0"/>
              <w:adjustRightInd w:val="0"/>
              <w:ind w:left="-540"/>
              <w:jc w:val="center"/>
              <w:rPr>
                <w:rFonts w:ascii="Arial" w:hAnsi="Arial" w:cs="Arial"/>
                <w:b w:val="0"/>
                <w:sz w:val="20"/>
                <w:szCs w:val="20"/>
                <w:lang w:val="en-GB" w:eastAsia="en-GB"/>
              </w:rPr>
            </w:pPr>
          </w:p>
        </w:tc>
      </w:tr>
      <w:tr w:rsidR="00535C49" w:rsidRPr="00634A62" w14:paraId="780C4DCD" w14:textId="77777777" w:rsidTr="008273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</w:tcPr>
          <w:p w14:paraId="50320C40" w14:textId="77777777" w:rsidR="00535C49" w:rsidRPr="00634A62" w:rsidRDefault="00535C49" w:rsidP="009C1579">
            <w:pPr>
              <w:autoSpaceDE w:val="0"/>
              <w:autoSpaceDN w:val="0"/>
              <w:adjustRightInd w:val="0"/>
              <w:ind w:left="-540"/>
              <w:rPr>
                <w:rFonts w:ascii="Arial" w:hAnsi="Arial" w:cs="Arial"/>
                <w:b w:val="0"/>
                <w:sz w:val="20"/>
                <w:szCs w:val="20"/>
                <w:lang w:val="en-GB" w:eastAsia="en-GB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30" w:type="dxa"/>
            <w:tcBorders>
              <w:left w:val="none" w:sz="0" w:space="0" w:color="auto"/>
              <w:right w:val="none" w:sz="0" w:space="0" w:color="auto"/>
            </w:tcBorders>
          </w:tcPr>
          <w:p w14:paraId="2B0CC2E6" w14:textId="77777777" w:rsidR="00535C49" w:rsidRPr="00634A62" w:rsidRDefault="00535C49" w:rsidP="009C1579">
            <w:pPr>
              <w:autoSpaceDE w:val="0"/>
              <w:autoSpaceDN w:val="0"/>
              <w:adjustRightInd w:val="0"/>
              <w:ind w:left="-540"/>
              <w:jc w:val="center"/>
              <w:rPr>
                <w:rFonts w:ascii="Arial" w:hAnsi="Arial" w:cs="Arial"/>
                <w:b/>
                <w:sz w:val="20"/>
                <w:szCs w:val="20"/>
                <w:lang w:val="en-GB" w:eastAsia="en-GB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430" w:type="dxa"/>
          </w:tcPr>
          <w:p w14:paraId="239DCE9E" w14:textId="77777777" w:rsidR="00535C49" w:rsidRPr="00634A62" w:rsidRDefault="00535C49" w:rsidP="009C1579">
            <w:pPr>
              <w:autoSpaceDE w:val="0"/>
              <w:autoSpaceDN w:val="0"/>
              <w:adjustRightInd w:val="0"/>
              <w:ind w:left="-540"/>
              <w:jc w:val="center"/>
              <w:rPr>
                <w:rFonts w:ascii="Arial" w:hAnsi="Arial" w:cs="Arial"/>
                <w:b w:val="0"/>
                <w:sz w:val="20"/>
                <w:szCs w:val="20"/>
                <w:lang w:val="en-GB" w:eastAsia="en-GB"/>
              </w:rPr>
            </w:pPr>
          </w:p>
        </w:tc>
      </w:tr>
      <w:tr w:rsidR="00535C49" w:rsidRPr="00634A62" w14:paraId="44A2AA7C" w14:textId="77777777" w:rsidTr="008273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0B11997A" w14:textId="77777777" w:rsidR="00535C49" w:rsidRPr="00634A62" w:rsidRDefault="00535C49" w:rsidP="009C1579">
            <w:pPr>
              <w:autoSpaceDE w:val="0"/>
              <w:autoSpaceDN w:val="0"/>
              <w:adjustRightInd w:val="0"/>
              <w:ind w:left="-108"/>
              <w:rPr>
                <w:rFonts w:ascii="Arial" w:hAnsi="Arial" w:cs="Arial"/>
                <w:b w:val="0"/>
                <w:sz w:val="20"/>
                <w:szCs w:val="20"/>
                <w:lang w:val="en-GB" w:eastAsia="en-GB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3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3D39954B" w14:textId="77777777" w:rsidR="00535C49" w:rsidRPr="00634A62" w:rsidRDefault="00535C49" w:rsidP="009C1579">
            <w:pPr>
              <w:autoSpaceDE w:val="0"/>
              <w:autoSpaceDN w:val="0"/>
              <w:adjustRightInd w:val="0"/>
              <w:ind w:left="-540"/>
              <w:jc w:val="center"/>
              <w:rPr>
                <w:rFonts w:ascii="Arial" w:hAnsi="Arial" w:cs="Arial"/>
                <w:b/>
                <w:sz w:val="20"/>
                <w:szCs w:val="20"/>
                <w:lang w:val="en-GB" w:eastAsia="en-GB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43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65212C05" w14:textId="77777777" w:rsidR="00535C49" w:rsidRPr="00634A62" w:rsidRDefault="00535C49" w:rsidP="009C1579">
            <w:pPr>
              <w:autoSpaceDE w:val="0"/>
              <w:autoSpaceDN w:val="0"/>
              <w:adjustRightInd w:val="0"/>
              <w:ind w:left="-540"/>
              <w:jc w:val="center"/>
              <w:rPr>
                <w:rFonts w:ascii="Arial" w:hAnsi="Arial" w:cs="Arial"/>
                <w:b w:val="0"/>
                <w:sz w:val="20"/>
                <w:szCs w:val="20"/>
                <w:lang w:val="en-GB" w:eastAsia="en-GB"/>
              </w:rPr>
            </w:pPr>
          </w:p>
        </w:tc>
      </w:tr>
      <w:tr w:rsidR="00535C49" w:rsidRPr="00634A62" w14:paraId="0EF0F597" w14:textId="77777777" w:rsidTr="008273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</w:tcPr>
          <w:p w14:paraId="2F733BC0" w14:textId="77777777" w:rsidR="00535C49" w:rsidRPr="00634A62" w:rsidRDefault="00535C49" w:rsidP="009C1579">
            <w:pPr>
              <w:autoSpaceDE w:val="0"/>
              <w:autoSpaceDN w:val="0"/>
              <w:adjustRightInd w:val="0"/>
              <w:ind w:left="-540"/>
              <w:rPr>
                <w:rFonts w:ascii="Arial" w:hAnsi="Arial" w:cs="Arial"/>
                <w:b w:val="0"/>
                <w:sz w:val="20"/>
                <w:szCs w:val="20"/>
                <w:lang w:val="en-GB" w:eastAsia="en-GB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30" w:type="dxa"/>
            <w:tcBorders>
              <w:left w:val="none" w:sz="0" w:space="0" w:color="auto"/>
              <w:right w:val="none" w:sz="0" w:space="0" w:color="auto"/>
            </w:tcBorders>
          </w:tcPr>
          <w:p w14:paraId="72C81362" w14:textId="77777777" w:rsidR="00535C49" w:rsidRPr="00634A62" w:rsidRDefault="00535C49" w:rsidP="009C1579">
            <w:pPr>
              <w:autoSpaceDE w:val="0"/>
              <w:autoSpaceDN w:val="0"/>
              <w:adjustRightInd w:val="0"/>
              <w:ind w:left="-540"/>
              <w:jc w:val="center"/>
              <w:rPr>
                <w:rFonts w:ascii="Arial" w:hAnsi="Arial" w:cs="Arial"/>
                <w:b/>
                <w:sz w:val="20"/>
                <w:szCs w:val="20"/>
                <w:lang w:val="en-GB" w:eastAsia="en-GB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430" w:type="dxa"/>
          </w:tcPr>
          <w:p w14:paraId="009C8041" w14:textId="77777777" w:rsidR="00535C49" w:rsidRPr="00634A62" w:rsidRDefault="00535C49" w:rsidP="009C1579">
            <w:pPr>
              <w:autoSpaceDE w:val="0"/>
              <w:autoSpaceDN w:val="0"/>
              <w:adjustRightInd w:val="0"/>
              <w:ind w:left="-540"/>
              <w:jc w:val="center"/>
              <w:rPr>
                <w:rFonts w:ascii="Arial" w:hAnsi="Arial" w:cs="Arial"/>
                <w:b w:val="0"/>
                <w:sz w:val="20"/>
                <w:szCs w:val="20"/>
                <w:lang w:val="en-GB" w:eastAsia="en-GB"/>
              </w:rPr>
            </w:pPr>
          </w:p>
        </w:tc>
      </w:tr>
      <w:tr w:rsidR="00535C49" w:rsidRPr="00634A62" w14:paraId="4755CBC4" w14:textId="77777777" w:rsidTr="008273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4D0A4945" w14:textId="77777777" w:rsidR="00535C49" w:rsidRPr="00634A62" w:rsidRDefault="00535C49" w:rsidP="009C1579">
            <w:pPr>
              <w:autoSpaceDE w:val="0"/>
              <w:autoSpaceDN w:val="0"/>
              <w:adjustRightInd w:val="0"/>
              <w:ind w:left="-540"/>
              <w:rPr>
                <w:rFonts w:ascii="Arial" w:hAnsi="Arial" w:cs="Arial"/>
                <w:b w:val="0"/>
                <w:sz w:val="20"/>
                <w:szCs w:val="20"/>
                <w:lang w:val="en-GB" w:eastAsia="en-GB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3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1EA9AFE0" w14:textId="77777777" w:rsidR="00535C49" w:rsidRPr="00634A62" w:rsidRDefault="00535C49" w:rsidP="009C1579">
            <w:pPr>
              <w:autoSpaceDE w:val="0"/>
              <w:autoSpaceDN w:val="0"/>
              <w:adjustRightInd w:val="0"/>
              <w:ind w:left="-540"/>
              <w:jc w:val="center"/>
              <w:rPr>
                <w:rFonts w:ascii="Arial" w:hAnsi="Arial" w:cs="Arial"/>
                <w:b/>
                <w:sz w:val="20"/>
                <w:szCs w:val="20"/>
                <w:lang w:val="en-GB" w:eastAsia="en-GB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43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6ECCF166" w14:textId="77777777" w:rsidR="00535C49" w:rsidRPr="00634A62" w:rsidRDefault="00535C49" w:rsidP="009C1579">
            <w:pPr>
              <w:autoSpaceDE w:val="0"/>
              <w:autoSpaceDN w:val="0"/>
              <w:adjustRightInd w:val="0"/>
              <w:ind w:left="-540"/>
              <w:jc w:val="center"/>
              <w:rPr>
                <w:rFonts w:ascii="Arial" w:hAnsi="Arial" w:cs="Arial"/>
                <w:b w:val="0"/>
                <w:sz w:val="20"/>
                <w:szCs w:val="20"/>
                <w:lang w:val="en-GB" w:eastAsia="en-GB"/>
              </w:rPr>
            </w:pPr>
          </w:p>
        </w:tc>
      </w:tr>
      <w:tr w:rsidR="00535C49" w:rsidRPr="00634A62" w14:paraId="6333511F" w14:textId="77777777" w:rsidTr="00827365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417705D4" w14:textId="77777777" w:rsidR="00535C49" w:rsidRPr="00634A62" w:rsidRDefault="00535C49" w:rsidP="009C1579">
            <w:pPr>
              <w:autoSpaceDE w:val="0"/>
              <w:autoSpaceDN w:val="0"/>
              <w:adjustRightInd w:val="0"/>
              <w:ind w:left="-540"/>
              <w:rPr>
                <w:rFonts w:ascii="Arial" w:hAnsi="Arial" w:cs="Arial"/>
                <w:b w:val="0"/>
                <w:sz w:val="20"/>
                <w:szCs w:val="20"/>
                <w:lang w:val="en-GB" w:eastAsia="en-GB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3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0E2777E0" w14:textId="77777777" w:rsidR="00535C49" w:rsidRPr="00634A62" w:rsidRDefault="00535C49" w:rsidP="009C1579">
            <w:pPr>
              <w:autoSpaceDE w:val="0"/>
              <w:autoSpaceDN w:val="0"/>
              <w:adjustRightInd w:val="0"/>
              <w:ind w:left="-540"/>
              <w:jc w:val="center"/>
              <w:rPr>
                <w:rFonts w:ascii="Arial" w:hAnsi="Arial" w:cs="Arial"/>
                <w:b w:val="0"/>
                <w:sz w:val="20"/>
                <w:szCs w:val="20"/>
                <w:lang w:val="en-GB" w:eastAsia="en-GB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43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1B2E8865" w14:textId="77777777" w:rsidR="00535C49" w:rsidRPr="00634A62" w:rsidRDefault="00535C49" w:rsidP="009C1579">
            <w:pPr>
              <w:autoSpaceDE w:val="0"/>
              <w:autoSpaceDN w:val="0"/>
              <w:adjustRightInd w:val="0"/>
              <w:ind w:left="-540"/>
              <w:jc w:val="center"/>
              <w:rPr>
                <w:rFonts w:ascii="Arial" w:hAnsi="Arial" w:cs="Arial"/>
                <w:b w:val="0"/>
                <w:sz w:val="20"/>
                <w:szCs w:val="20"/>
                <w:lang w:val="en-GB" w:eastAsia="en-GB"/>
              </w:rPr>
            </w:pPr>
          </w:p>
        </w:tc>
      </w:tr>
    </w:tbl>
    <w:p w14:paraId="42BC0893" w14:textId="77777777" w:rsidR="00CF1848" w:rsidRPr="00CF1848" w:rsidRDefault="00CF1848" w:rsidP="009C1579">
      <w:pPr>
        <w:ind w:left="-540"/>
        <w:rPr>
          <w:rFonts w:ascii="Arial" w:hAnsi="Arial" w:cs="Arial"/>
        </w:rPr>
      </w:pPr>
    </w:p>
    <w:p w14:paraId="42A1C1F9" w14:textId="77777777" w:rsidR="00CF1848" w:rsidRPr="00CF1848" w:rsidRDefault="00CF1848" w:rsidP="009C1579">
      <w:pPr>
        <w:ind w:left="-540"/>
        <w:rPr>
          <w:rFonts w:ascii="Arial" w:hAnsi="Arial" w:cs="Arial"/>
        </w:rPr>
      </w:pPr>
    </w:p>
    <w:p w14:paraId="529B4DBD" w14:textId="77777777" w:rsidR="00E91F9C" w:rsidRDefault="00B45A4F" w:rsidP="00E91F9C">
      <w:pPr>
        <w:pStyle w:val="Heading3"/>
        <w:numPr>
          <w:ilvl w:val="0"/>
          <w:numId w:val="0"/>
        </w:numPr>
        <w:ind w:left="-540"/>
        <w:rPr>
          <w:rFonts w:eastAsia="MS ??" w:cs="Arial"/>
          <w:color w:val="5D6067"/>
          <w:szCs w:val="24"/>
          <w:lang w:val="en-US"/>
        </w:rPr>
      </w:pPr>
      <w:r w:rsidRPr="00827365">
        <w:rPr>
          <w:rFonts w:eastAsia="MS ??" w:cs="Arial"/>
          <w:color w:val="5D6067"/>
          <w:szCs w:val="24"/>
          <w:lang w:val="en-US"/>
        </w:rPr>
        <w:lastRenderedPageBreak/>
        <w:t>Additional Comments</w:t>
      </w:r>
    </w:p>
    <w:p w14:paraId="2B023529" w14:textId="77777777" w:rsidR="00E91F9C" w:rsidRDefault="00E91F9C" w:rsidP="00E91F9C">
      <w:pPr>
        <w:ind w:left="-540"/>
        <w:rPr>
          <w:rFonts w:ascii="Arial" w:eastAsia="MS ??" w:hAnsi="Arial" w:cs="Arial"/>
          <w:color w:val="5D6067"/>
        </w:rPr>
      </w:pPr>
      <w:r w:rsidRPr="00827365">
        <w:rPr>
          <w:rFonts w:ascii="Arial" w:eastAsia="MS ??" w:hAnsi="Arial" w:cs="Arial"/>
          <w:color w:val="5D6067"/>
        </w:rPr>
        <w:t xml:space="preserve">Please </w:t>
      </w:r>
      <w:r>
        <w:rPr>
          <w:rFonts w:ascii="Arial" w:eastAsia="MS ??" w:hAnsi="Arial" w:cs="Arial"/>
          <w:color w:val="5D6067"/>
        </w:rPr>
        <w:t>have your candidate answer the below two questions.</w:t>
      </w:r>
      <w:r w:rsidR="00DC3151">
        <w:rPr>
          <w:rFonts w:ascii="Arial" w:eastAsia="MS ??" w:hAnsi="Arial" w:cs="Arial"/>
          <w:color w:val="5D6067"/>
        </w:rPr>
        <w:t xml:space="preserve"> </w:t>
      </w:r>
    </w:p>
    <w:p w14:paraId="0EBE3625" w14:textId="77777777" w:rsidR="00E91F9C" w:rsidRDefault="00E91F9C" w:rsidP="00E91F9C">
      <w:pPr>
        <w:ind w:left="-540"/>
        <w:rPr>
          <w:rFonts w:ascii="Arial" w:eastAsia="MS ??" w:hAnsi="Arial" w:cs="Arial"/>
          <w:color w:val="5D6067"/>
        </w:rPr>
      </w:pPr>
    </w:p>
    <w:p w14:paraId="322FF186" w14:textId="77777777" w:rsidR="002E6653" w:rsidRPr="00807CE1" w:rsidRDefault="00E91F9C" w:rsidP="00E91F9C">
      <w:pPr>
        <w:ind w:left="-540"/>
        <w:rPr>
          <w:rFonts w:ascii="Arial" w:eastAsia="MS ??" w:hAnsi="Arial" w:cs="Arial"/>
          <w:b/>
          <w:color w:val="5D6067"/>
        </w:rPr>
      </w:pPr>
      <w:r w:rsidRPr="00E91F9C">
        <w:rPr>
          <w:rFonts w:ascii="Arial" w:eastAsia="MS ??" w:hAnsi="Arial" w:cs="Arial"/>
          <w:color w:val="5D6067"/>
        </w:rPr>
        <w:t>Why are you leaving your current position</w:t>
      </w:r>
      <w:r w:rsidR="00F910EA">
        <w:rPr>
          <w:rFonts w:ascii="Arial" w:eastAsia="MS ??" w:hAnsi="Arial" w:cs="Arial"/>
          <w:color w:val="5D6067"/>
        </w:rPr>
        <w:t>?</w:t>
      </w:r>
      <w:r w:rsidR="00813295">
        <w:rPr>
          <w:rFonts w:ascii="Arial" w:eastAsia="MS ??" w:hAnsi="Arial" w:cs="Arial"/>
          <w:color w:val="5D6067"/>
        </w:rPr>
        <w:t xml:space="preserve"> </w:t>
      </w:r>
    </w:p>
    <w:p w14:paraId="7451717A" w14:textId="77777777" w:rsidR="00E35562" w:rsidRPr="00E91F9C" w:rsidRDefault="00E35562" w:rsidP="00E91F9C">
      <w:pPr>
        <w:ind w:left="-540"/>
        <w:rPr>
          <w:rFonts w:ascii="Arial" w:eastAsia="MS ??" w:hAnsi="Arial" w:cs="Arial"/>
          <w:color w:val="5D6067"/>
        </w:rPr>
      </w:pPr>
    </w:p>
    <w:p w14:paraId="737B4051" w14:textId="77777777" w:rsidR="00E91F9C" w:rsidRPr="00E91F9C" w:rsidRDefault="00151816" w:rsidP="00474F8D">
      <w:pPr>
        <w:ind w:left="-540"/>
        <w:rPr>
          <w:rFonts w:eastAsia="MS ??"/>
        </w:rPr>
      </w:pPr>
      <w:r w:rsidRPr="00151816">
        <w:rPr>
          <w:rFonts w:ascii="Arial" w:eastAsia="MS ??" w:hAnsi="Arial" w:cs="Arial"/>
          <w:color w:val="5D6067"/>
        </w:rPr>
        <w:t>Why are you interested in this contingent job posting at AIG</w:t>
      </w:r>
      <w:r w:rsidR="00474F8D">
        <w:rPr>
          <w:rFonts w:ascii="Arial" w:eastAsia="MS ??" w:hAnsi="Arial" w:cs="Arial"/>
          <w:color w:val="5D6067"/>
        </w:rPr>
        <w:t>?</w:t>
      </w:r>
    </w:p>
    <w:p w14:paraId="5A5F4BF3" w14:textId="77777777" w:rsidR="00F910EA" w:rsidRDefault="00F910EA" w:rsidP="0046732C">
      <w:pPr>
        <w:rPr>
          <w:rFonts w:ascii="Arial" w:eastAsia="MS ??" w:hAnsi="Arial" w:cs="Arial"/>
          <w:color w:val="5D6067"/>
        </w:rPr>
      </w:pPr>
    </w:p>
    <w:p w14:paraId="14F1921B" w14:textId="77777777" w:rsidR="00D64E47" w:rsidRDefault="00B45A4F" w:rsidP="00F910EA">
      <w:pPr>
        <w:jc w:val="both"/>
        <w:rPr>
          <w:rFonts w:ascii="Arial" w:hAnsi="Arial" w:cs="Arial"/>
        </w:rPr>
      </w:pPr>
      <w:r w:rsidRPr="00827365">
        <w:rPr>
          <w:rFonts w:ascii="Arial" w:eastAsia="MS ??" w:hAnsi="Arial" w:cs="Arial"/>
          <w:color w:val="5D6067"/>
        </w:rPr>
        <w:t xml:space="preserve">Please provide </w:t>
      </w:r>
      <w:r w:rsidR="00E91F9C">
        <w:rPr>
          <w:rFonts w:ascii="Arial" w:eastAsia="MS ??" w:hAnsi="Arial" w:cs="Arial"/>
          <w:color w:val="5D6067"/>
        </w:rPr>
        <w:t xml:space="preserve">any </w:t>
      </w:r>
      <w:r w:rsidRPr="00827365">
        <w:rPr>
          <w:rFonts w:ascii="Arial" w:eastAsia="MS ??" w:hAnsi="Arial" w:cs="Arial"/>
          <w:color w:val="5D6067"/>
        </w:rPr>
        <w:t xml:space="preserve">additional information </w:t>
      </w:r>
      <w:r w:rsidR="000C0B32" w:rsidRPr="00827365">
        <w:rPr>
          <w:rFonts w:ascii="Arial" w:eastAsia="MS ??" w:hAnsi="Arial" w:cs="Arial"/>
          <w:color w:val="5D6067"/>
        </w:rPr>
        <w:t xml:space="preserve">that highlights why </w:t>
      </w:r>
      <w:r w:rsidRPr="00827365">
        <w:rPr>
          <w:rFonts w:ascii="Arial" w:eastAsia="MS ??" w:hAnsi="Arial" w:cs="Arial"/>
          <w:color w:val="5D6067"/>
        </w:rPr>
        <w:t xml:space="preserve">you feel </w:t>
      </w:r>
      <w:r w:rsidR="000765EE" w:rsidRPr="00827365">
        <w:rPr>
          <w:rFonts w:ascii="Arial" w:eastAsia="MS ??" w:hAnsi="Arial" w:cs="Arial"/>
          <w:color w:val="5D6067"/>
        </w:rPr>
        <w:t>your</w:t>
      </w:r>
      <w:r w:rsidR="000C0B32" w:rsidRPr="00827365">
        <w:rPr>
          <w:rFonts w:ascii="Arial" w:eastAsia="MS ??" w:hAnsi="Arial" w:cs="Arial"/>
          <w:color w:val="5D6067"/>
        </w:rPr>
        <w:t xml:space="preserve"> candidate is right for this position.</w:t>
      </w:r>
      <w:r>
        <w:rPr>
          <w:rFonts w:ascii="Arial" w:hAnsi="Arial" w:cs="Arial"/>
        </w:rPr>
        <w:t xml:space="preserve"> </w:t>
      </w:r>
    </w:p>
    <w:p w14:paraId="127ECDB5" w14:textId="77777777" w:rsidR="00C75E9A" w:rsidRDefault="00C75E9A" w:rsidP="00E76018">
      <w:pPr>
        <w:rPr>
          <w:rFonts w:ascii="Arial" w:hAnsi="Arial" w:cs="Arial"/>
          <w:b/>
        </w:rPr>
      </w:pPr>
    </w:p>
    <w:p w14:paraId="25A65F90" w14:textId="77777777" w:rsidR="00807CE1" w:rsidRPr="00807CE1" w:rsidRDefault="00807CE1" w:rsidP="00E76018">
      <w:pPr>
        <w:rPr>
          <w:rFonts w:ascii="Arial" w:hAnsi="Arial" w:cs="Arial"/>
        </w:rPr>
      </w:pPr>
    </w:p>
    <w:sectPr w:rsidR="00807CE1" w:rsidRPr="00807CE1" w:rsidSect="004577ED">
      <w:headerReference w:type="default" r:id="rId7"/>
      <w:footerReference w:type="default" r:id="rId8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4BDD472" w14:textId="77777777" w:rsidR="007B48E1" w:rsidRDefault="007B48E1" w:rsidP="00B32695">
      <w:r>
        <w:separator/>
      </w:r>
    </w:p>
  </w:endnote>
  <w:endnote w:type="continuationSeparator" w:id="0">
    <w:p w14:paraId="0FD373CE" w14:textId="77777777" w:rsidR="007B48E1" w:rsidRDefault="007B48E1" w:rsidP="00B326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IG Futura Medium">
    <w:altName w:val="Calibri"/>
    <w:charset w:val="00"/>
    <w:family w:val="auto"/>
    <w:pitch w:val="variable"/>
    <w:sig w:usb0="00000003" w:usb1="00000000" w:usb2="00000000" w:usb3="00000000" w:csb0="00000001" w:csb1="00000000"/>
  </w:font>
  <w:font w:name="MS ??">
    <w:altName w:val="MS Mincho"/>
    <w:panose1 w:val="00000000000000000000"/>
    <w:charset w:val="80"/>
    <w:family w:val="auto"/>
    <w:notTrueType/>
    <w:pitch w:val="variable"/>
    <w:sig w:usb0="00000000" w:usb1="08070000" w:usb2="00000010" w:usb3="00000000" w:csb0="00020000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009235"/>
      <w:docPartObj>
        <w:docPartGallery w:val="Page Numbers (Bottom of Page)"/>
        <w:docPartUnique/>
      </w:docPartObj>
    </w:sdtPr>
    <w:sdtEndPr/>
    <w:sdtContent>
      <w:p w14:paraId="606A5465" w14:textId="77777777" w:rsidR="00E035CF" w:rsidRDefault="00E035CF">
        <w:pPr>
          <w:pStyle w:val="Footer"/>
          <w:jc w:val="right"/>
        </w:pPr>
        <w:r>
          <w:t xml:space="preserve"> </w:t>
        </w:r>
        <w:r w:rsidR="00F44DE3">
          <w:fldChar w:fldCharType="begin"/>
        </w:r>
        <w:r w:rsidR="00F44DE3">
          <w:instrText xml:space="preserve"> PAGE   \* MERGEFORMAT </w:instrText>
        </w:r>
        <w:r w:rsidR="00F44DE3">
          <w:fldChar w:fldCharType="separate"/>
        </w:r>
        <w:r w:rsidR="00090191">
          <w:rPr>
            <w:noProof/>
          </w:rPr>
          <w:t>1</w:t>
        </w:r>
        <w:r w:rsidR="00F44DE3">
          <w:rPr>
            <w:noProof/>
          </w:rPr>
          <w:fldChar w:fldCharType="end"/>
        </w:r>
        <w:r>
          <w:t xml:space="preserve"> of 2</w:t>
        </w:r>
      </w:p>
    </w:sdtContent>
  </w:sdt>
  <w:p w14:paraId="6A349476" w14:textId="77777777" w:rsidR="00DC4873" w:rsidRDefault="00DC4873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7E11653" w14:textId="77777777" w:rsidR="007B48E1" w:rsidRDefault="007B48E1" w:rsidP="00B32695">
      <w:r>
        <w:separator/>
      </w:r>
    </w:p>
  </w:footnote>
  <w:footnote w:type="continuationSeparator" w:id="0">
    <w:p w14:paraId="170EDC8A" w14:textId="77777777" w:rsidR="007B48E1" w:rsidRDefault="007B48E1" w:rsidP="00B3269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F38D4E" w14:textId="77777777" w:rsidR="009C1579" w:rsidRDefault="009C1579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2B015445" wp14:editId="6D0A9DC0">
          <wp:simplePos x="0" y="0"/>
          <wp:positionH relativeFrom="column">
            <wp:posOffset>-342900</wp:posOffset>
          </wp:positionH>
          <wp:positionV relativeFrom="paragraph">
            <wp:posOffset>57150</wp:posOffset>
          </wp:positionV>
          <wp:extent cx="1057275" cy="571500"/>
          <wp:effectExtent l="19050" t="0" r="9525" b="0"/>
          <wp:wrapThrough wrapText="bothSides">
            <wp:wrapPolygon edited="0">
              <wp:start x="-389" y="0"/>
              <wp:lineTo x="-389" y="20880"/>
              <wp:lineTo x="21795" y="20880"/>
              <wp:lineTo x="21795" y="0"/>
              <wp:lineTo x="-389" y="0"/>
            </wp:wrapPolygon>
          </wp:wrapThrough>
          <wp:docPr id="2" name="Picture 4" descr="Macintosh HD:Users:DKoh:Documents:Work:Clients:06_CoCollective:Dragon:Design:0926:AIG_logo.pd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Macintosh HD:Users:DKoh:Documents:Work:Clients:06_CoCollective:Dragon:Design:0926:AIG_logo.pd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57275" cy="5715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Pr="009C1579">
      <w:rPr>
        <w:noProof/>
      </w:rPr>
      <w:drawing>
        <wp:anchor distT="0" distB="0" distL="114300" distR="114300" simplePos="0" relativeHeight="251660288" behindDoc="0" locked="0" layoutInCell="1" allowOverlap="1" wp14:anchorId="4B52C1EA" wp14:editId="40E60EE4">
          <wp:simplePos x="0" y="0"/>
          <wp:positionH relativeFrom="column">
            <wp:posOffset>5029821</wp:posOffset>
          </wp:positionH>
          <wp:positionV relativeFrom="paragraph">
            <wp:posOffset>-228600</wp:posOffset>
          </wp:positionV>
          <wp:extent cx="1390650" cy="1400175"/>
          <wp:effectExtent l="19050" t="0" r="0" b="0"/>
          <wp:wrapNone/>
          <wp:docPr id="1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90650" cy="14001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A5E4C620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">
    <w:nsid w:val="FFFFFFFE"/>
    <w:multiLevelType w:val="singleLevel"/>
    <w:tmpl w:val="DD1AD062"/>
    <w:lvl w:ilvl="0">
      <w:numFmt w:val="decimal"/>
      <w:lvlText w:val="*"/>
      <w:lvlJc w:val="left"/>
    </w:lvl>
  </w:abstractNum>
  <w:abstractNum w:abstractNumId="2">
    <w:nsid w:val="263F6CE3"/>
    <w:multiLevelType w:val="hybridMultilevel"/>
    <w:tmpl w:val="3858DCCC"/>
    <w:lvl w:ilvl="0" w:tplc="ED5A165E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811641"/>
    <w:multiLevelType w:val="hybridMultilevel"/>
    <w:tmpl w:val="EA344C7C"/>
    <w:lvl w:ilvl="0" w:tplc="ED5A165E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A1D06E5"/>
    <w:multiLevelType w:val="hybridMultilevel"/>
    <w:tmpl w:val="4CEC6F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EAB532C"/>
    <w:multiLevelType w:val="hybridMultilevel"/>
    <w:tmpl w:val="10E22E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3640C8D"/>
    <w:multiLevelType w:val="hybridMultilevel"/>
    <w:tmpl w:val="95A8FA62"/>
    <w:lvl w:ilvl="0" w:tplc="ED5A165E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3">
    <w:abstractNumId w:val="6"/>
  </w:num>
  <w:num w:numId="4">
    <w:abstractNumId w:val="2"/>
  </w:num>
  <w:num w:numId="5">
    <w:abstractNumId w:val="3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4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7A05"/>
    <w:rsid w:val="0000116C"/>
    <w:rsid w:val="00001192"/>
    <w:rsid w:val="00004E2F"/>
    <w:rsid w:val="00006062"/>
    <w:rsid w:val="00014EA9"/>
    <w:rsid w:val="00051E95"/>
    <w:rsid w:val="00053E67"/>
    <w:rsid w:val="00053EFB"/>
    <w:rsid w:val="000765EE"/>
    <w:rsid w:val="00090191"/>
    <w:rsid w:val="000C02D8"/>
    <w:rsid w:val="000C0B32"/>
    <w:rsid w:val="00106BAA"/>
    <w:rsid w:val="00111EBC"/>
    <w:rsid w:val="0011229D"/>
    <w:rsid w:val="001352B0"/>
    <w:rsid w:val="001409F0"/>
    <w:rsid w:val="00151816"/>
    <w:rsid w:val="001547BD"/>
    <w:rsid w:val="001702A8"/>
    <w:rsid w:val="00182C81"/>
    <w:rsid w:val="00192AD8"/>
    <w:rsid w:val="001D0C2D"/>
    <w:rsid w:val="001F2918"/>
    <w:rsid w:val="00221DC9"/>
    <w:rsid w:val="00230CCC"/>
    <w:rsid w:val="0025239B"/>
    <w:rsid w:val="00252AD7"/>
    <w:rsid w:val="00273BB2"/>
    <w:rsid w:val="00296C8A"/>
    <w:rsid w:val="002C15FA"/>
    <w:rsid w:val="002D2169"/>
    <w:rsid w:val="002E2432"/>
    <w:rsid w:val="002E27A8"/>
    <w:rsid w:val="002E6653"/>
    <w:rsid w:val="00306192"/>
    <w:rsid w:val="003111BA"/>
    <w:rsid w:val="00315514"/>
    <w:rsid w:val="003229F0"/>
    <w:rsid w:val="003449C6"/>
    <w:rsid w:val="00363E44"/>
    <w:rsid w:val="003769DE"/>
    <w:rsid w:val="00394CBF"/>
    <w:rsid w:val="003F6551"/>
    <w:rsid w:val="00451F03"/>
    <w:rsid w:val="00454B0F"/>
    <w:rsid w:val="00456A63"/>
    <w:rsid w:val="004577ED"/>
    <w:rsid w:val="0046732C"/>
    <w:rsid w:val="00474F8D"/>
    <w:rsid w:val="004866D7"/>
    <w:rsid w:val="004907CB"/>
    <w:rsid w:val="004961B2"/>
    <w:rsid w:val="004B4FB5"/>
    <w:rsid w:val="004C60D4"/>
    <w:rsid w:val="004D27EB"/>
    <w:rsid w:val="004F7A05"/>
    <w:rsid w:val="005064FE"/>
    <w:rsid w:val="00524C89"/>
    <w:rsid w:val="00535C49"/>
    <w:rsid w:val="00542F84"/>
    <w:rsid w:val="005D0E63"/>
    <w:rsid w:val="005F506B"/>
    <w:rsid w:val="006330E2"/>
    <w:rsid w:val="0063333F"/>
    <w:rsid w:val="00634A62"/>
    <w:rsid w:val="0064157D"/>
    <w:rsid w:val="006542F7"/>
    <w:rsid w:val="00677415"/>
    <w:rsid w:val="006C0369"/>
    <w:rsid w:val="006E0247"/>
    <w:rsid w:val="00700CA3"/>
    <w:rsid w:val="00720D4B"/>
    <w:rsid w:val="007236BD"/>
    <w:rsid w:val="00733A39"/>
    <w:rsid w:val="00742473"/>
    <w:rsid w:val="00750E99"/>
    <w:rsid w:val="007635D6"/>
    <w:rsid w:val="007641DA"/>
    <w:rsid w:val="007664B4"/>
    <w:rsid w:val="007803B1"/>
    <w:rsid w:val="0078648D"/>
    <w:rsid w:val="007B48E1"/>
    <w:rsid w:val="007C0B4F"/>
    <w:rsid w:val="007F655C"/>
    <w:rsid w:val="00804EB0"/>
    <w:rsid w:val="0080645A"/>
    <w:rsid w:val="00807CE1"/>
    <w:rsid w:val="00813295"/>
    <w:rsid w:val="00827365"/>
    <w:rsid w:val="00834EC1"/>
    <w:rsid w:val="008474E4"/>
    <w:rsid w:val="00861507"/>
    <w:rsid w:val="0086754D"/>
    <w:rsid w:val="0087421B"/>
    <w:rsid w:val="00887CED"/>
    <w:rsid w:val="00891F47"/>
    <w:rsid w:val="008B03E0"/>
    <w:rsid w:val="008C236F"/>
    <w:rsid w:val="008C6C73"/>
    <w:rsid w:val="008E0E61"/>
    <w:rsid w:val="008E191C"/>
    <w:rsid w:val="008F2D57"/>
    <w:rsid w:val="00924AD4"/>
    <w:rsid w:val="00937707"/>
    <w:rsid w:val="00960907"/>
    <w:rsid w:val="009802E5"/>
    <w:rsid w:val="00985093"/>
    <w:rsid w:val="009858AC"/>
    <w:rsid w:val="009A17C5"/>
    <w:rsid w:val="009C1579"/>
    <w:rsid w:val="009C2854"/>
    <w:rsid w:val="009F46F4"/>
    <w:rsid w:val="00A013E7"/>
    <w:rsid w:val="00A137CC"/>
    <w:rsid w:val="00A22950"/>
    <w:rsid w:val="00A35B95"/>
    <w:rsid w:val="00A44735"/>
    <w:rsid w:val="00A73D45"/>
    <w:rsid w:val="00A756E9"/>
    <w:rsid w:val="00A84EDB"/>
    <w:rsid w:val="00A958AF"/>
    <w:rsid w:val="00A977E3"/>
    <w:rsid w:val="00AA2370"/>
    <w:rsid w:val="00AA53E6"/>
    <w:rsid w:val="00AD2AFD"/>
    <w:rsid w:val="00AD3743"/>
    <w:rsid w:val="00AF1555"/>
    <w:rsid w:val="00B32695"/>
    <w:rsid w:val="00B41B26"/>
    <w:rsid w:val="00B45A4F"/>
    <w:rsid w:val="00B46BF1"/>
    <w:rsid w:val="00B8517D"/>
    <w:rsid w:val="00BA7B8C"/>
    <w:rsid w:val="00BB780E"/>
    <w:rsid w:val="00BE16A1"/>
    <w:rsid w:val="00BE7530"/>
    <w:rsid w:val="00BF1B78"/>
    <w:rsid w:val="00C00221"/>
    <w:rsid w:val="00C319FB"/>
    <w:rsid w:val="00C4267C"/>
    <w:rsid w:val="00C4640A"/>
    <w:rsid w:val="00C73D2F"/>
    <w:rsid w:val="00C75E9A"/>
    <w:rsid w:val="00C8370F"/>
    <w:rsid w:val="00C93000"/>
    <w:rsid w:val="00C94322"/>
    <w:rsid w:val="00CA7A61"/>
    <w:rsid w:val="00CC2FA2"/>
    <w:rsid w:val="00CD0527"/>
    <w:rsid w:val="00CE1F9F"/>
    <w:rsid w:val="00CE7D31"/>
    <w:rsid w:val="00CF1848"/>
    <w:rsid w:val="00D40190"/>
    <w:rsid w:val="00D40E1E"/>
    <w:rsid w:val="00D4129D"/>
    <w:rsid w:val="00D6227F"/>
    <w:rsid w:val="00D64BE8"/>
    <w:rsid w:val="00D64E47"/>
    <w:rsid w:val="00D745B6"/>
    <w:rsid w:val="00D809A9"/>
    <w:rsid w:val="00D8174E"/>
    <w:rsid w:val="00D8748C"/>
    <w:rsid w:val="00DA2E8E"/>
    <w:rsid w:val="00DA7000"/>
    <w:rsid w:val="00DC3151"/>
    <w:rsid w:val="00DC4873"/>
    <w:rsid w:val="00DC5EEF"/>
    <w:rsid w:val="00DD3DDA"/>
    <w:rsid w:val="00E000A1"/>
    <w:rsid w:val="00E035CF"/>
    <w:rsid w:val="00E053B7"/>
    <w:rsid w:val="00E059AC"/>
    <w:rsid w:val="00E10678"/>
    <w:rsid w:val="00E23EB0"/>
    <w:rsid w:val="00E35562"/>
    <w:rsid w:val="00E4117B"/>
    <w:rsid w:val="00E45E85"/>
    <w:rsid w:val="00E62FD2"/>
    <w:rsid w:val="00E76018"/>
    <w:rsid w:val="00E91F9C"/>
    <w:rsid w:val="00EA0ED9"/>
    <w:rsid w:val="00ED1396"/>
    <w:rsid w:val="00EF7170"/>
    <w:rsid w:val="00EF7AEB"/>
    <w:rsid w:val="00F33F2D"/>
    <w:rsid w:val="00F44DE3"/>
    <w:rsid w:val="00F54251"/>
    <w:rsid w:val="00F90D4C"/>
    <w:rsid w:val="00F910EA"/>
    <w:rsid w:val="00FA1A39"/>
    <w:rsid w:val="00FA2606"/>
    <w:rsid w:val="00FA3331"/>
    <w:rsid w:val="00FB3337"/>
    <w:rsid w:val="00FD18F5"/>
    <w:rsid w:val="00FD436E"/>
    <w:rsid w:val="00FF7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3FDCCF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59AC"/>
    <w:rPr>
      <w:sz w:val="24"/>
      <w:szCs w:val="24"/>
    </w:rPr>
  </w:style>
  <w:style w:type="paragraph" w:styleId="Heading1">
    <w:name w:val="heading 1"/>
    <w:basedOn w:val="Normal"/>
    <w:next w:val="NormalIndent"/>
    <w:qFormat/>
    <w:rsid w:val="00E059AC"/>
    <w:pPr>
      <w:keepNext/>
      <w:numPr>
        <w:numId w:val="1"/>
      </w:numPr>
      <w:spacing w:after="240"/>
      <w:outlineLvl w:val="0"/>
    </w:pPr>
    <w:rPr>
      <w:rFonts w:ascii="Arial" w:hAnsi="Arial"/>
      <w:b/>
      <w:caps/>
      <w:szCs w:val="20"/>
      <w:lang w:val="en-GB"/>
    </w:rPr>
  </w:style>
  <w:style w:type="paragraph" w:styleId="Heading2">
    <w:name w:val="heading 2"/>
    <w:basedOn w:val="Heading1"/>
    <w:next w:val="NormalIndent"/>
    <w:qFormat/>
    <w:rsid w:val="00E059AC"/>
    <w:pPr>
      <w:numPr>
        <w:ilvl w:val="1"/>
      </w:numPr>
      <w:outlineLvl w:val="1"/>
    </w:pPr>
    <w:rPr>
      <w:caps w:val="0"/>
    </w:rPr>
  </w:style>
  <w:style w:type="paragraph" w:styleId="Heading3">
    <w:name w:val="heading 3"/>
    <w:basedOn w:val="Heading2"/>
    <w:next w:val="NormalIndent"/>
    <w:qFormat/>
    <w:rsid w:val="00E059AC"/>
    <w:pPr>
      <w:numPr>
        <w:ilvl w:val="2"/>
      </w:numPr>
      <w:outlineLvl w:val="2"/>
    </w:pPr>
  </w:style>
  <w:style w:type="paragraph" w:styleId="Heading4">
    <w:name w:val="heading 4"/>
    <w:basedOn w:val="Normal"/>
    <w:next w:val="Normal"/>
    <w:qFormat/>
    <w:rsid w:val="00E059AC"/>
    <w:pPr>
      <w:keepNext/>
      <w:numPr>
        <w:ilvl w:val="3"/>
        <w:numId w:val="1"/>
      </w:numPr>
      <w:spacing w:before="240" w:after="60"/>
      <w:outlineLvl w:val="3"/>
    </w:pPr>
    <w:rPr>
      <w:b/>
      <w:i/>
      <w:szCs w:val="20"/>
      <w:lang w:val="en-GB"/>
    </w:rPr>
  </w:style>
  <w:style w:type="paragraph" w:styleId="Heading5">
    <w:name w:val="heading 5"/>
    <w:basedOn w:val="Normal"/>
    <w:next w:val="Normal"/>
    <w:qFormat/>
    <w:rsid w:val="00E059AC"/>
    <w:pPr>
      <w:numPr>
        <w:ilvl w:val="4"/>
        <w:numId w:val="1"/>
      </w:numPr>
      <w:spacing w:before="240" w:after="60"/>
      <w:outlineLvl w:val="4"/>
    </w:pPr>
    <w:rPr>
      <w:rFonts w:ascii="Arial" w:hAnsi="Arial"/>
      <w:sz w:val="22"/>
      <w:szCs w:val="20"/>
      <w:lang w:val="en-GB"/>
    </w:rPr>
  </w:style>
  <w:style w:type="paragraph" w:styleId="Heading6">
    <w:name w:val="heading 6"/>
    <w:basedOn w:val="Normal"/>
    <w:next w:val="Normal"/>
    <w:qFormat/>
    <w:rsid w:val="00E059AC"/>
    <w:pPr>
      <w:numPr>
        <w:ilvl w:val="5"/>
        <w:numId w:val="1"/>
      </w:numPr>
      <w:spacing w:before="240" w:after="60"/>
      <w:outlineLvl w:val="5"/>
    </w:pPr>
    <w:rPr>
      <w:rFonts w:ascii="Arial" w:hAnsi="Arial"/>
      <w:i/>
      <w:sz w:val="22"/>
      <w:szCs w:val="20"/>
      <w:lang w:val="en-GB"/>
    </w:rPr>
  </w:style>
  <w:style w:type="paragraph" w:styleId="Heading7">
    <w:name w:val="heading 7"/>
    <w:basedOn w:val="Normal"/>
    <w:next w:val="Normal"/>
    <w:qFormat/>
    <w:rsid w:val="00E059AC"/>
    <w:pPr>
      <w:numPr>
        <w:ilvl w:val="6"/>
        <w:numId w:val="1"/>
      </w:numPr>
      <w:spacing w:before="240" w:after="60"/>
      <w:outlineLvl w:val="6"/>
    </w:pPr>
    <w:rPr>
      <w:rFonts w:ascii="Arial" w:hAnsi="Arial"/>
      <w:sz w:val="20"/>
      <w:szCs w:val="20"/>
      <w:lang w:val="en-GB"/>
    </w:rPr>
  </w:style>
  <w:style w:type="paragraph" w:styleId="Heading8">
    <w:name w:val="heading 8"/>
    <w:basedOn w:val="Normal"/>
    <w:next w:val="Normal"/>
    <w:qFormat/>
    <w:rsid w:val="00E059AC"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0"/>
      <w:szCs w:val="20"/>
      <w:lang w:val="en-GB"/>
    </w:rPr>
  </w:style>
  <w:style w:type="paragraph" w:styleId="Heading9">
    <w:name w:val="heading 9"/>
    <w:basedOn w:val="Normal"/>
    <w:next w:val="Normal"/>
    <w:qFormat/>
    <w:rsid w:val="00E059AC"/>
    <w:pPr>
      <w:numPr>
        <w:ilvl w:val="8"/>
        <w:numId w:val="1"/>
      </w:numPr>
      <w:spacing w:before="240" w:after="60"/>
      <w:outlineLvl w:val="8"/>
    </w:pPr>
    <w:rPr>
      <w:rFonts w:ascii="Arial" w:hAnsi="Arial"/>
      <w:i/>
      <w:sz w:val="18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E059AC"/>
    <w:pPr>
      <w:ind w:left="360"/>
    </w:pPr>
    <w:rPr>
      <w:rFonts w:ascii="Arial" w:hAnsi="Arial" w:cs="Arial"/>
      <w:szCs w:val="20"/>
      <w:lang w:val="en-GB"/>
    </w:rPr>
  </w:style>
  <w:style w:type="table" w:styleId="TableGrid">
    <w:name w:val="Table Grid"/>
    <w:basedOn w:val="TableNormal"/>
    <w:rsid w:val="00E059A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Indent">
    <w:name w:val="Normal Indent"/>
    <w:basedOn w:val="Normal"/>
    <w:rsid w:val="00E059AC"/>
    <w:pPr>
      <w:ind w:left="720"/>
    </w:pPr>
  </w:style>
  <w:style w:type="paragraph" w:styleId="Footer">
    <w:name w:val="footer"/>
    <w:basedOn w:val="Normal"/>
    <w:link w:val="FooterChar"/>
    <w:uiPriority w:val="99"/>
    <w:rsid w:val="00CF1848"/>
    <w:pPr>
      <w:tabs>
        <w:tab w:val="center" w:pos="4320"/>
        <w:tab w:val="right" w:pos="8640"/>
      </w:tabs>
    </w:pPr>
    <w:rPr>
      <w:sz w:val="20"/>
      <w:szCs w:val="20"/>
    </w:rPr>
  </w:style>
  <w:style w:type="paragraph" w:styleId="BalloonText">
    <w:name w:val="Balloon Text"/>
    <w:basedOn w:val="Normal"/>
    <w:semiHidden/>
    <w:rsid w:val="00FD18F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B3269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2695"/>
    <w:rPr>
      <w:sz w:val="24"/>
      <w:szCs w:val="24"/>
    </w:rPr>
  </w:style>
  <w:style w:type="table" w:customStyle="1" w:styleId="LightList-Accent11">
    <w:name w:val="Light List - Accent 11"/>
    <w:basedOn w:val="TableNormal"/>
    <w:uiPriority w:val="61"/>
    <w:rsid w:val="00535C49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5">
    <w:name w:val="Light List Accent 5"/>
    <w:basedOn w:val="TableNormal"/>
    <w:uiPriority w:val="61"/>
    <w:rsid w:val="00535C49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customStyle="1" w:styleId="MediumShading1-Accent11">
    <w:name w:val="Medium Shading 1 - Accent 11"/>
    <w:basedOn w:val="TableNormal"/>
    <w:uiPriority w:val="63"/>
    <w:rsid w:val="00535C49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FB3337"/>
    <w:pPr>
      <w:ind w:left="720"/>
      <w:contextualSpacing/>
    </w:pPr>
  </w:style>
  <w:style w:type="character" w:customStyle="1" w:styleId="FooterChar">
    <w:name w:val="Footer Char"/>
    <w:basedOn w:val="DefaultParagraphFont"/>
    <w:link w:val="Footer"/>
    <w:uiPriority w:val="99"/>
    <w:rsid w:val="00E035CF"/>
  </w:style>
  <w:style w:type="character" w:styleId="Hyperlink">
    <w:name w:val="Hyperlink"/>
    <w:basedOn w:val="DefaultParagraphFont"/>
    <w:uiPriority w:val="99"/>
    <w:unhideWhenUsed/>
    <w:rsid w:val="00CE7D31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C75E9A"/>
    <w:pPr>
      <w:spacing w:before="100" w:beforeAutospacing="1" w:after="100" w:afterAutospacing="1"/>
    </w:pPr>
    <w:rPr>
      <w:rFonts w:eastAsiaTheme="minorHAnsi"/>
    </w:rPr>
  </w:style>
  <w:style w:type="paragraph" w:styleId="PlainText">
    <w:name w:val="Plain Text"/>
    <w:basedOn w:val="Normal"/>
    <w:next w:val="Index6"/>
    <w:link w:val="PlainTextChar"/>
    <w:rsid w:val="00192AD8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192AD8"/>
    <w:rPr>
      <w:rFonts w:ascii="Courier New" w:hAnsi="Courier New" w:cs="Courier New"/>
    </w:rPr>
  </w:style>
  <w:style w:type="paragraph" w:styleId="Index6">
    <w:name w:val="index 6"/>
    <w:basedOn w:val="Normal"/>
    <w:next w:val="Normal"/>
    <w:autoRedefine/>
    <w:rsid w:val="00192AD8"/>
    <w:pPr>
      <w:ind w:left="1440" w:hanging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3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3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7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5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2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0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2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0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Relationship Id="rId2" Type="http://schemas.openxmlformats.org/officeDocument/2006/relationships/image" Target="media/image2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Owner/Documents/AIG%20Coversheets/AIG%20Cover%20Letter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AIG Cover Letter Template.dotx</Template>
  <TotalTime>0</TotalTime>
  <Pages>3</Pages>
  <Words>464</Words>
  <Characters>2649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APPENDIX B</vt:lpstr>
    </vt:vector>
  </TitlesOfParts>
  <Company>Pfizer Inc</Company>
  <LinksUpToDate>false</LinksUpToDate>
  <CharactersWithSpaces>3107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APPENDIX B</dc:title>
  <dc:creator>Ryan Field</dc:creator>
  <cp:lastModifiedBy>Ryan Field</cp:lastModifiedBy>
  <cp:revision>2</cp:revision>
  <dcterms:created xsi:type="dcterms:W3CDTF">2016-02-02T03:59:00Z</dcterms:created>
  <dcterms:modified xsi:type="dcterms:W3CDTF">2016-02-02T03:59:00Z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XPAuthor">
    <vt:lpwstr>Marc Barriga</vt:lpwstr>
  </property>
  <property fmtid="{D5CDD505-2E9C-101B-9397-08002B2CF9AE}" pid="3" name="AXPDataClassification">
    <vt:lpwstr>AXP Internal</vt:lpwstr>
  </property>
  <property fmtid="{D5CDD505-2E9C-101B-9397-08002B2CF9AE}" pid="4" name="AXPDataClassificationForSearch">
    <vt:lpwstr>AXPInternal_UniqueSearchString</vt:lpwstr>
  </property>
</Properties>
</file>